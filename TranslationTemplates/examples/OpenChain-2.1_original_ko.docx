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7D97" w14:textId="77777777" w:rsidR="006D6C43" w:rsidRDefault="006D6C43" w:rsidP="001A33D0">
      <w:pPr>
        <w:spacing w:line="360" w:lineRule="atLeast"/>
        <w:rPr>
          <w:rFonts w:hint="eastAsia"/>
          <w:b/>
          <w:sz w:val="72"/>
          <w:szCs w:val="72"/>
          <w:lang w:val="en-US" w:eastAsia="ko-KR"/>
        </w:rPr>
      </w:pPr>
    </w:p>
    <w:p w14:paraId="56538668" w14:textId="77777777" w:rsidR="006D6C43" w:rsidRDefault="006D6C43" w:rsidP="001A33D0">
      <w:pPr>
        <w:spacing w:line="360" w:lineRule="atLeast"/>
        <w:rPr>
          <w:rFonts w:hint="eastAsia"/>
          <w:b/>
          <w:sz w:val="72"/>
          <w:szCs w:val="72"/>
          <w:lang w:val="en-US" w:eastAsia="ko-KR"/>
        </w:rPr>
      </w:pPr>
    </w:p>
    <w:p w14:paraId="6E407B1C" w14:textId="2B6EE08D" w:rsidR="001A33D0" w:rsidRPr="00923F27" w:rsidRDefault="007F5EDC" w:rsidP="006D6C43">
      <w:pPr>
        <w:spacing w:line="360" w:lineRule="atLeast"/>
        <w:jc w:val="center"/>
        <w:rPr>
          <w:rFonts w:hint="eastAsia"/>
          <w:b/>
          <w:sz w:val="72"/>
          <w:szCs w:val="72"/>
          <w:lang w:val="en-US" w:eastAsia="ko-KR"/>
        </w:rPr>
      </w:pPr>
      <w:proofErr w:type="spellStart"/>
      <w:r w:rsidRPr="00923F27">
        <w:rPr>
          <w:rFonts w:hint="eastAsia"/>
          <w:b/>
          <w:sz w:val="72"/>
          <w:szCs w:val="72"/>
          <w:lang w:val="en-US" w:eastAsia="ko-KR"/>
        </w:rPr>
        <w:t>OpenChain</w:t>
      </w:r>
      <w:proofErr w:type="spellEnd"/>
      <w:r w:rsidR="00817F86" w:rsidRPr="00817F86">
        <w:rPr>
          <w:rFonts w:ascii="Noto Sans Mono CJK KR Regular" w:eastAsia="Noto Sans Mono CJK KR Regular" w:hAnsi="Noto Sans Mono CJK KR Regular" w:cs="KoPubWorld돋움체_Pro Bold" w:hint="eastAsia"/>
          <w:b/>
          <w:sz w:val="56"/>
          <w:szCs w:val="56"/>
          <w:lang w:eastAsia="ko-KR"/>
        </w:rPr>
        <w:t>설명서</w:t>
      </w:r>
    </w:p>
    <w:p w14:paraId="75C65F43" w14:textId="36C428DE" w:rsidR="00923F27" w:rsidRPr="00923F27" w:rsidRDefault="00923F27" w:rsidP="006D6C43">
      <w:pPr>
        <w:spacing w:line="360" w:lineRule="atLeast"/>
        <w:jc w:val="center"/>
        <w:rPr>
          <w:rFonts w:hint="eastAsia"/>
          <w:b/>
          <w:sz w:val="72"/>
          <w:szCs w:val="72"/>
          <w:lang w:val="en-US" w:eastAsia="ko-KR"/>
        </w:rPr>
      </w:pPr>
      <w:r w:rsidRPr="00923F27">
        <w:rPr>
          <w:rFonts w:hint="eastAsia"/>
          <w:b/>
          <w:sz w:val="72"/>
          <w:szCs w:val="72"/>
          <w:lang w:val="en-US" w:eastAsia="ko-KR"/>
        </w:rPr>
        <w:t>Version 2.1</w:t>
      </w:r>
    </w:p>
    <w:p w14:paraId="2C7D78C2" w14:textId="6CFDBB9E" w:rsidR="00923F27" w:rsidRDefault="006D6C43" w:rsidP="006D6C43">
      <w:pPr>
        <w:spacing w:line="360" w:lineRule="atLeast"/>
        <w:jc w:val="center"/>
        <w:rPr>
          <w:rFonts w:hint="eastAsia"/>
          <w:b/>
          <w:sz w:val="32"/>
          <w:szCs w:val="32"/>
          <w:lang w:val="en-US" w:eastAsia="ko-KR"/>
        </w:rPr>
      </w:pPr>
      <w:r>
        <w:rPr>
          <w:rFonts w:hint="eastAsia"/>
          <w:b/>
          <w:noProof/>
          <w:sz w:val="32"/>
          <w:szCs w:val="32"/>
          <w:lang w:val="en-US" w:eastAsia="ko-KR"/>
        </w:rPr>
        <w:drawing>
          <wp:inline distT="0" distB="0" distL="0" distR="0" wp14:anchorId="5D138D8A" wp14:editId="11118F97">
            <wp:extent cx="2815195" cy="2815195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627" cy="2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1F80" w14:textId="77777777" w:rsidR="006D6C43" w:rsidRDefault="006D6C43" w:rsidP="001A33D0">
      <w:pPr>
        <w:spacing w:line="360" w:lineRule="atLeast"/>
        <w:rPr>
          <w:rFonts w:hint="eastAsia"/>
          <w:b/>
          <w:sz w:val="32"/>
          <w:szCs w:val="32"/>
          <w:lang w:val="en-US" w:eastAsia="ko-KR"/>
        </w:rPr>
      </w:pPr>
    </w:p>
    <w:p w14:paraId="3DF79EEF" w14:textId="77777777" w:rsidR="006D6C43" w:rsidRDefault="006D6C43" w:rsidP="001A33D0">
      <w:pPr>
        <w:spacing w:line="360" w:lineRule="atLeast"/>
        <w:rPr>
          <w:rFonts w:hint="eastAsia"/>
          <w:b/>
          <w:sz w:val="32"/>
          <w:szCs w:val="32"/>
          <w:lang w:val="en-US" w:eastAsia="ko-KR"/>
        </w:rPr>
      </w:pPr>
    </w:p>
    <w:p w14:paraId="40F818C8" w14:textId="4D733CE3" w:rsidR="00923F27" w:rsidRPr="006B498C" w:rsidRDefault="006B498C" w:rsidP="001A33D0">
      <w:pPr>
        <w:spacing w:line="360" w:lineRule="atLeast"/>
        <w:rPr>
          <w:rFonts w:hint="eastAsia"/>
          <w:b/>
          <w:sz w:val="32"/>
          <w:szCs w:val="32"/>
          <w:lang w:val="en-US" w:eastAsia="ko-KR"/>
        </w:rPr>
      </w:pPr>
      <w:r w:rsidRPr="006B498C">
        <w:rPr>
          <w:rFonts w:ascii="Noto Sans Mono CJK KR Regular" w:eastAsia="Noto Sans Mono CJK KR Regular" w:hAnsi="Noto Sans Mono CJK KR Regular" w:cs="KoPubWorld돋움체_Pro Bold" w:hint="eastAsia"/>
          <w:b/>
          <w:sz w:val="32"/>
          <w:szCs w:val="32"/>
          <w:lang w:eastAsia="ko-KR"/>
        </w:rPr>
        <w:t>본 설명서는 기능적으로 다음과 동일하다</w:t>
      </w:r>
    </w:p>
    <w:p w14:paraId="473EE16D" w14:textId="39797A40" w:rsidR="00923F27" w:rsidRPr="00923F27" w:rsidRDefault="00923F27" w:rsidP="00923F27">
      <w:pPr>
        <w:pStyle w:val="ListParagraph"/>
        <w:numPr>
          <w:ilvl w:val="0"/>
          <w:numId w:val="41"/>
        </w:numPr>
        <w:spacing w:line="360" w:lineRule="atLeast"/>
        <w:rPr>
          <w:rFonts w:hint="eastAsia"/>
          <w:b/>
          <w:sz w:val="32"/>
          <w:szCs w:val="32"/>
          <w:lang w:eastAsia="ko-KR"/>
        </w:rPr>
      </w:pPr>
      <w:proofErr w:type="spellStart"/>
      <w:r w:rsidRPr="00923F27">
        <w:rPr>
          <w:rFonts w:hint="eastAsia"/>
          <w:b/>
          <w:sz w:val="32"/>
          <w:szCs w:val="32"/>
          <w:lang w:eastAsia="ko-KR"/>
        </w:rPr>
        <w:t>OpenChain</w:t>
      </w:r>
      <w:proofErr w:type="spellEnd"/>
      <w:r w:rsidR="006B498C" w:rsidRPr="006B498C">
        <w:rPr>
          <w:rFonts w:ascii="Noto Sans Mono CJK KR Regular" w:eastAsia="Noto Sans Mono CJK KR Regular" w:hAnsi="Noto Sans Mono CJK KR Regular" w:cs="KoPubWorld돋움체_Pro Bold" w:hint="eastAsia"/>
          <w:b/>
          <w:sz w:val="24"/>
          <w:szCs w:val="24"/>
          <w:lang w:eastAsia="ko-KR"/>
        </w:rPr>
        <w:t>설명서</w:t>
      </w:r>
      <w:r w:rsidRPr="00923F27">
        <w:rPr>
          <w:rFonts w:hint="eastAsia"/>
          <w:b/>
          <w:sz w:val="32"/>
          <w:szCs w:val="32"/>
          <w:lang w:eastAsia="ko-KR"/>
        </w:rPr>
        <w:t xml:space="preserve">2.0 </w:t>
      </w:r>
    </w:p>
    <w:p w14:paraId="4A574A85" w14:textId="66EA5800" w:rsidR="00923F27" w:rsidRPr="00923F27" w:rsidRDefault="00923F27" w:rsidP="00923F27">
      <w:pPr>
        <w:pStyle w:val="ListParagraph"/>
        <w:numPr>
          <w:ilvl w:val="0"/>
          <w:numId w:val="41"/>
        </w:numPr>
        <w:spacing w:line="360" w:lineRule="atLeast"/>
        <w:rPr>
          <w:rFonts w:hint="eastAsia"/>
          <w:b/>
          <w:sz w:val="32"/>
          <w:szCs w:val="32"/>
          <w:lang w:eastAsia="ko-KR"/>
        </w:rPr>
      </w:pPr>
      <w:r w:rsidRPr="00923F27">
        <w:rPr>
          <w:rFonts w:hint="eastAsia"/>
          <w:b/>
          <w:sz w:val="32"/>
          <w:szCs w:val="32"/>
          <w:lang w:eastAsia="ko-KR"/>
        </w:rPr>
        <w:t>ISO/IEC PRF 5230</w:t>
      </w:r>
    </w:p>
    <w:p w14:paraId="424CD495" w14:textId="7D70F22D" w:rsidR="001A33D0" w:rsidRDefault="001A33D0" w:rsidP="001A33D0">
      <w:pPr>
        <w:rPr>
          <w:rFonts w:hint="eastAsia"/>
          <w:lang w:val="en-US" w:eastAsia="ko-KR"/>
        </w:rPr>
      </w:pPr>
    </w:p>
    <w:p w14:paraId="7107AE18" w14:textId="10F4F8C3" w:rsidR="00923F27" w:rsidRPr="003646B6" w:rsidRDefault="006B498C" w:rsidP="001A33D0">
      <w:pPr>
        <w:rPr>
          <w:rFonts w:hint="eastAsia"/>
          <w:lang w:val="en-US" w:eastAsia="ko-KR"/>
        </w:rPr>
      </w:pP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자세한 내용: </w:t>
      </w:r>
      <w:hyperlink r:id="rId9" w:history="1">
        <w:r w:rsidRPr="006B498C">
          <w:rPr>
            <w:rStyle w:val="Hyperlink"/>
            <w:rFonts w:hint="eastAsia"/>
            <w:color w:val="000000" w:themeColor="text1"/>
            <w:u w:val="none"/>
            <w:lang w:val="en-US" w:eastAsia="ko-KR"/>
          </w:rPr>
          <w:t>www.openchainproject.org</w:t>
        </w:r>
      </w:hyperlink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참조</w:t>
      </w:r>
    </w:p>
    <w:p w14:paraId="19A20630" w14:textId="1F683EBF" w:rsidR="001A33D0" w:rsidRPr="00AE105A" w:rsidRDefault="00AE105A" w:rsidP="001A33D0">
      <w:pPr>
        <w:pStyle w:val="zzContents"/>
        <w:spacing w:before="0"/>
        <w:rPr>
          <w:rFonts w:hint="eastAsia"/>
          <w:szCs w:val="28"/>
          <w:lang w:val="en-US" w:eastAsia="ko-KR"/>
        </w:rPr>
      </w:pPr>
      <w:r w:rsidRPr="00AE105A">
        <w:rPr>
          <w:rFonts w:ascii="Noto Sans Mono CJK KR Regular" w:eastAsia="Noto Sans Mono CJK KR Regular" w:hAnsi="Noto Sans Mono CJK KR Regular" w:cs="KoPubWorld돋움체_Pro Bold" w:hint="eastAsia"/>
          <w:szCs w:val="28"/>
          <w:lang w:eastAsia="ko-KR"/>
        </w:rPr>
        <w:lastRenderedPageBreak/>
        <w:t>목차</w:t>
      </w:r>
    </w:p>
    <w:p w14:paraId="2BDB104D" w14:textId="34BD9E14" w:rsidR="00727E12" w:rsidRDefault="0054733A">
      <w:pPr>
        <w:pStyle w:val="TOC1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r w:rsidRPr="003646B6">
        <w:rPr>
          <w:rFonts w:hint="eastAsia"/>
          <w:lang w:val="en-US" w:eastAsia="ko-KR"/>
        </w:rPr>
        <w:fldChar w:fldCharType="begin"/>
      </w:r>
      <w:r w:rsidRPr="003646B6">
        <w:rPr>
          <w:rFonts w:hint="eastAsia"/>
          <w:lang w:val="en-US" w:eastAsia="ko-KR"/>
        </w:rPr>
        <w:instrText xml:space="preserve"> TOC \o "</w:instrText>
      </w:r>
      <w:r w:rsidR="002C453D" w:rsidRPr="003646B6">
        <w:rPr>
          <w:rFonts w:hint="eastAsia"/>
          <w:lang w:val="en-US" w:eastAsia="ko-KR"/>
        </w:rPr>
        <w:instrText>1</w:instrText>
      </w:r>
      <w:r w:rsidRPr="003646B6">
        <w:rPr>
          <w:rFonts w:hint="eastAsia"/>
          <w:lang w:val="en-US" w:eastAsia="ko-KR"/>
        </w:rPr>
        <w:instrText xml:space="preserve">-3" \h \z \t "Heading 1;1;ANNEX;1;Biblio Title;1;Foreword Title;1;Intro Title;1" </w:instrText>
      </w:r>
      <w:r w:rsidRPr="003646B6">
        <w:rPr>
          <w:rFonts w:hint="eastAsia"/>
          <w:lang w:val="en-US" w:eastAsia="ko-KR"/>
        </w:rPr>
        <w:fldChar w:fldCharType="separate"/>
      </w:r>
      <w:hyperlink w:anchor="_Toc59176702" w:history="1">
        <w:r w:rsidR="00727E12"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소</w:t>
        </w:r>
        <w:r w:rsidR="00727E12"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개</w:t>
        </w:r>
        <w:r w:rsidR="00727E12">
          <w:rPr>
            <w:rFonts w:hint="eastAsia"/>
            <w:noProof/>
            <w:webHidden/>
            <w:lang w:eastAsia="ko-KR"/>
          </w:rPr>
          <w:tab/>
        </w:r>
        <w:r w:rsidR="00727E12">
          <w:rPr>
            <w:rFonts w:hint="eastAsia"/>
            <w:noProof/>
            <w:webHidden/>
            <w:lang w:eastAsia="ko-KR"/>
          </w:rPr>
          <w:fldChar w:fldCharType="begin"/>
        </w:r>
        <w:r w:rsidR="00727E12">
          <w:rPr>
            <w:rFonts w:hint="eastAsia"/>
            <w:noProof/>
            <w:webHidden/>
            <w:lang w:eastAsia="ko-KR"/>
          </w:rPr>
          <w:instrText xml:space="preserve"> PAGEREF _Toc59176702 \h </w:instrText>
        </w:r>
        <w:r w:rsidR="00727E12">
          <w:rPr>
            <w:rFonts w:hint="eastAsia"/>
            <w:noProof/>
            <w:webHidden/>
            <w:lang w:eastAsia="ko-KR"/>
          </w:rPr>
        </w:r>
        <w:r w:rsidR="00727E12">
          <w:rPr>
            <w:rFonts w:hint="eastAsia"/>
            <w:noProof/>
            <w:webHidden/>
            <w:lang w:eastAsia="ko-KR"/>
          </w:rPr>
          <w:fldChar w:fldCharType="separate"/>
        </w:r>
        <w:r w:rsidR="00727E12">
          <w:rPr>
            <w:rFonts w:hint="eastAsia"/>
            <w:noProof/>
            <w:webHidden/>
            <w:lang w:eastAsia="ko-KR"/>
          </w:rPr>
          <w:t>iii</w:t>
        </w:r>
        <w:r w:rsidR="00727E12"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0E0D3504" w14:textId="42000DF8" w:rsidR="00727E12" w:rsidRDefault="00727E12">
      <w:pPr>
        <w:pStyle w:val="TOC1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03" w:history="1">
        <w:r w:rsidRPr="0025777A">
          <w:rPr>
            <w:rStyle w:val="Hyperlink"/>
            <w:rFonts w:hint="eastAsia"/>
            <w:noProof/>
            <w:lang w:val="en-US" w:eastAsia="ko-KR"/>
          </w:rPr>
          <w:t>1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적용 범위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_Toc59176703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1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2BB7822B" w14:textId="2446ECAF" w:rsidR="00727E12" w:rsidRDefault="00727E12">
      <w:pPr>
        <w:pStyle w:val="TOC1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04" w:history="1">
        <w:r w:rsidRPr="0025777A">
          <w:rPr>
            <w:rStyle w:val="Hyperlink"/>
            <w:rFonts w:hint="eastAsia"/>
            <w:noProof/>
            <w:lang w:val="en-US" w:eastAsia="ko-KR"/>
          </w:rPr>
          <w:t>2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용어 및 정의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_Toc59176704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1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3A096970" w14:textId="57146D66" w:rsidR="00727E12" w:rsidRDefault="00727E12">
      <w:pPr>
        <w:pStyle w:val="TOC1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05" w:history="1">
        <w:r w:rsidRPr="0025777A">
          <w:rPr>
            <w:rStyle w:val="Hyperlink"/>
            <w:rFonts w:hint="eastAsia"/>
            <w:noProof/>
            <w:lang w:val="en-US" w:eastAsia="ko-KR"/>
          </w:rPr>
          <w:t>3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요건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_Toc59176705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2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161EC1E9" w14:textId="08CB005D" w:rsidR="00727E12" w:rsidRDefault="00727E12">
      <w:pPr>
        <w:pStyle w:val="TOC2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06" w:history="1">
        <w:r w:rsidRPr="0025777A">
          <w:rPr>
            <w:rStyle w:val="Hyperlink"/>
            <w:rFonts w:hint="eastAsia"/>
            <w:noProof/>
            <w:lang w:val="en-US" w:eastAsia="ko-KR"/>
          </w:rPr>
          <w:t>3.1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프로그램 설립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_Toc59176706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2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3501C16A" w14:textId="2DD2EBD1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07" w:history="1">
        <w:r w:rsidRPr="0025777A">
          <w:rPr>
            <w:rStyle w:val="Hyperlink"/>
            <w:rFonts w:hint="eastAsia"/>
            <w:noProof/>
            <w:lang w:val="en-US" w:eastAsia="ko-KR"/>
          </w:rPr>
          <w:t>3.1.1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정책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_Toc59176707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2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1F65DB13" w14:textId="55A2AC50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08" w:history="1">
        <w:r w:rsidRPr="0025777A">
          <w:rPr>
            <w:rStyle w:val="Hyperlink"/>
            <w:rFonts w:hint="eastAsia"/>
            <w:noProof/>
            <w:lang w:val="en-US" w:eastAsia="ko-KR"/>
          </w:rPr>
          <w:t>3.1.2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역량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_Toc59176708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2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21921A08" w14:textId="7831AE1E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09" w:history="1">
        <w:r w:rsidRPr="0025777A">
          <w:rPr>
            <w:rStyle w:val="Hyperlink"/>
            <w:rFonts w:hint="eastAsia"/>
            <w:noProof/>
            <w:lang w:val="en-US" w:eastAsia="ko-KR"/>
          </w:rPr>
          <w:t>3.1.3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인지도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_Toc59176709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3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7CFD6C3C" w14:textId="303B4A50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0" w:history="1">
        <w:r w:rsidRPr="0025777A">
          <w:rPr>
            <w:rStyle w:val="Hyperlink"/>
            <w:rFonts w:hint="eastAsia"/>
            <w:noProof/>
            <w:lang w:val="en-US" w:eastAsia="ko-KR"/>
          </w:rPr>
          <w:t>3.1.4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프로그램 적용 범위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_Toc59176710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3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212E3701" w14:textId="6644E2B7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1" w:history="1">
        <w:r w:rsidRPr="0025777A">
          <w:rPr>
            <w:rStyle w:val="Hyperlink"/>
            <w:rFonts w:hint="eastAsia"/>
            <w:noProof/>
            <w:lang w:val="en-US" w:eastAsia="ko-KR"/>
          </w:rPr>
          <w:t>3.1.5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라이선스 의무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_Toc59176711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4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0500E8EC" w14:textId="1BA472C0" w:rsidR="00727E12" w:rsidRDefault="00727E12">
      <w:pPr>
        <w:pStyle w:val="TOC2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2" w:history="1">
        <w:r w:rsidRPr="0025777A">
          <w:rPr>
            <w:rStyle w:val="Hyperlink"/>
            <w:rFonts w:hint="eastAsia"/>
            <w:noProof/>
            <w:lang w:val="en-US" w:eastAsia="ko-KR"/>
          </w:rPr>
          <w:t>3.2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관련 업무 정의 및 지원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_Toc59176712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4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0EF46B1F" w14:textId="4596E6FA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3" w:history="1">
        <w:r w:rsidRPr="0025777A">
          <w:rPr>
            <w:rStyle w:val="Hyperlink"/>
            <w:rFonts w:hint="eastAsia"/>
            <w:noProof/>
            <w:lang w:val="en-US" w:eastAsia="ko-KR"/>
          </w:rPr>
          <w:t>3.2.1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접근성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_Toc59176713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4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51BE3F61" w14:textId="7CEB3691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4" w:history="1">
        <w:r w:rsidRPr="0025777A">
          <w:rPr>
            <w:rStyle w:val="Hyperlink"/>
            <w:rFonts w:hint="eastAsia"/>
            <w:noProof/>
            <w:lang w:val="en-US" w:eastAsia="ko-KR"/>
          </w:rPr>
          <w:t>3.2.2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효과적인 리소스 제공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_Toc59176714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4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0A925225" w14:textId="4C41E524" w:rsidR="00727E12" w:rsidRDefault="00727E12">
      <w:pPr>
        <w:pStyle w:val="TOC2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5" w:history="1">
        <w:r w:rsidRPr="0025777A">
          <w:rPr>
            <w:rStyle w:val="Hyperlink"/>
            <w:rFonts w:hint="eastAsia"/>
            <w:noProof/>
            <w:lang w:val="en-US" w:eastAsia="ko-KR"/>
          </w:rPr>
          <w:t>3.3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오픈소스 콘텐츠 검토 및 승인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_Toc59176715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5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2A660A1E" w14:textId="6924908B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6" w:history="1">
        <w:r w:rsidRPr="0025777A">
          <w:rPr>
            <w:rStyle w:val="Hyperlink"/>
            <w:rFonts w:hint="eastAsia"/>
            <w:noProof/>
            <w:lang w:val="en-US" w:eastAsia="ko-KR"/>
          </w:rPr>
          <w:t>3.3.1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BOM(Bill of Materials)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_Toc59176716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5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279EEEFA" w14:textId="465FB24A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7" w:history="1">
        <w:r w:rsidRPr="0025777A">
          <w:rPr>
            <w:rStyle w:val="Hyperlink"/>
            <w:rFonts w:hint="eastAsia"/>
            <w:noProof/>
            <w:lang w:val="en-US" w:eastAsia="ko-KR"/>
          </w:rPr>
          <w:t>3.3.2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라이선스 컴플라이언스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_Toc59176717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6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1742AAA4" w14:textId="24AEEB14" w:rsidR="00727E12" w:rsidRDefault="00727E12">
      <w:pPr>
        <w:pStyle w:val="TOC2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8" w:history="1">
        <w:r w:rsidRPr="0025777A">
          <w:rPr>
            <w:rStyle w:val="Hyperlink"/>
            <w:rFonts w:hint="eastAsia"/>
            <w:noProof/>
            <w:lang w:val="en-US" w:eastAsia="ko-KR"/>
          </w:rPr>
          <w:t>3.4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컴플라이언스 결과물 생성 및 전달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_Toc59176718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6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7399036E" w14:textId="5D8EA054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19" w:history="1">
        <w:r w:rsidRPr="0025777A">
          <w:rPr>
            <w:rStyle w:val="Hyperlink"/>
            <w:rFonts w:hint="eastAsia"/>
            <w:noProof/>
            <w:lang w:val="en-US" w:eastAsia="ko-KR"/>
          </w:rPr>
          <w:t>3.4.1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컴플라이언스 결과물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_Toc59176719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6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50259975" w14:textId="25A2A5E9" w:rsidR="00727E12" w:rsidRDefault="00727E12">
      <w:pPr>
        <w:pStyle w:val="TOC2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20" w:history="1">
        <w:r w:rsidRPr="0025777A">
          <w:rPr>
            <w:rStyle w:val="Hyperlink"/>
            <w:rFonts w:hint="eastAsia"/>
            <w:noProof/>
            <w:lang w:val="en-US" w:eastAsia="ko-KR"/>
          </w:rPr>
          <w:t>3.5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오픈소스 커뮤니티 참여에 대한 이해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_Toc59176720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7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4D7CF924" w14:textId="4EDF9C38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21" w:history="1">
        <w:r w:rsidRPr="0025777A">
          <w:rPr>
            <w:rStyle w:val="Hyperlink"/>
            <w:rFonts w:hint="eastAsia"/>
            <w:noProof/>
            <w:lang w:val="en-US" w:eastAsia="ko-KR"/>
          </w:rPr>
          <w:t>3.5.1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기여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_Toc59176721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7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4E6EB989" w14:textId="4A3DC5DA" w:rsidR="00727E12" w:rsidRDefault="00727E12">
      <w:pPr>
        <w:pStyle w:val="TOC2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22" w:history="1">
        <w:r w:rsidRPr="0025777A">
          <w:rPr>
            <w:rStyle w:val="Hyperlink"/>
            <w:rFonts w:hint="eastAsia"/>
            <w:noProof/>
            <w:lang w:val="en-US" w:eastAsia="ko-KR"/>
          </w:rPr>
          <w:t>3.6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설명서 요건 준수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_Toc59176722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7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08D0A659" w14:textId="45736472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23" w:history="1">
        <w:r w:rsidRPr="0025777A">
          <w:rPr>
            <w:rStyle w:val="Hyperlink"/>
            <w:rFonts w:hint="eastAsia"/>
            <w:noProof/>
            <w:lang w:val="en-US" w:eastAsia="ko-KR"/>
          </w:rPr>
          <w:t>3.6.1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준수(Conformance)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_Toc59176723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7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478A552F" w14:textId="5ED9E869" w:rsidR="00727E12" w:rsidRDefault="00727E12">
      <w:pPr>
        <w:pStyle w:val="TOC3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24" w:history="1">
        <w:r w:rsidRPr="0025777A">
          <w:rPr>
            <w:rStyle w:val="Hyperlink"/>
            <w:rFonts w:hint="eastAsia"/>
            <w:noProof/>
            <w:lang w:val="en-US" w:eastAsia="ko-KR"/>
          </w:rPr>
          <w:t>3.6.2</w:t>
        </w:r>
        <w:r>
          <w:rPr>
            <w:rFonts w:asciiTheme="minorHAnsi" w:hAnsiTheme="minorHAnsi" w:cstheme="minorBidi" w:hint="eastAsia"/>
            <w:b w:val="0"/>
            <w:noProof/>
            <w:sz w:val="24"/>
            <w:szCs w:val="24"/>
            <w:lang w:val="en-JP" w:eastAsia="ko-KR"/>
          </w:rPr>
          <w:tab/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기간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_Toc59176724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8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20F2D666" w14:textId="6398E1F5" w:rsidR="00727E12" w:rsidRDefault="00727E12">
      <w:pPr>
        <w:pStyle w:val="TOC1"/>
        <w:rPr>
          <w:rFonts w:asciiTheme="minorHAnsi" w:hAnsiTheme="minorHAnsi" w:cstheme="minorBidi" w:hint="eastAsia"/>
          <w:b w:val="0"/>
          <w:noProof/>
          <w:sz w:val="24"/>
          <w:szCs w:val="24"/>
          <w:lang w:val="en-JP" w:eastAsia="ko-KR"/>
        </w:rPr>
      </w:pPr>
      <w:hyperlink w:anchor="_Toc59176725" w:history="1"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부록 A</w:t>
        </w:r>
        <w:r w:rsidRPr="0025777A">
          <w:rPr>
            <w:rStyle w:val="Hyperlink"/>
            <w:rFonts w:hint="eastAsia"/>
            <w:noProof/>
            <w:lang w:val="en-US" w:eastAsia="ko-KR"/>
          </w:rPr>
          <w:t xml:space="preserve"> </w:t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(정보)</w:t>
        </w:r>
        <w:r w:rsidRPr="0025777A">
          <w:rPr>
            <w:rStyle w:val="Hyperlink"/>
            <w:rFonts w:hint="eastAsia"/>
            <w:noProof/>
            <w:lang w:val="en-US" w:eastAsia="ko-KR"/>
          </w:rPr>
          <w:t xml:space="preserve">  </w:t>
        </w:r>
        <w:r w:rsidRPr="0025777A">
          <w:rPr>
            <w:rStyle w:val="Hyperlink"/>
            <w:rFonts w:ascii="Noto Sans Mono CJK KR Regular" w:eastAsia="Noto Sans Mono CJK KR Regular" w:hAnsi="Noto Sans Mono CJK KR Regular" w:cs="KoPubWorld돋움체_Pro Bold" w:hint="eastAsia"/>
            <w:noProof/>
            <w:lang w:eastAsia="ko-KR"/>
          </w:rPr>
          <w:t>본 설명서의 언어 번역</w:t>
        </w:r>
        <w:r>
          <w:rPr>
            <w:rFonts w:hint="eastAsia"/>
            <w:noProof/>
            <w:webHidden/>
            <w:lang w:eastAsia="ko-KR"/>
          </w:rPr>
          <w:tab/>
        </w:r>
        <w:r>
          <w:rPr>
            <w:rFonts w:hint="eastAsia"/>
            <w:noProof/>
            <w:webHidden/>
            <w:lang w:eastAsia="ko-KR"/>
          </w:rPr>
          <w:fldChar w:fldCharType="begin"/>
        </w:r>
        <w:r>
          <w:rPr>
            <w:rFonts w:hint="eastAsia"/>
            <w:noProof/>
            <w:webHidden/>
            <w:lang w:eastAsia="ko-KR"/>
          </w:rPr>
          <w:instrText xml:space="preserve"> PAGEREF _Toc59176725 \h </w:instrText>
        </w:r>
        <w:r>
          <w:rPr>
            <w:rFonts w:hint="eastAsia"/>
            <w:noProof/>
            <w:webHidden/>
            <w:lang w:eastAsia="ko-KR"/>
          </w:rPr>
        </w:r>
        <w:r>
          <w:rPr>
            <w:rFonts w:hint="eastAsia"/>
            <w:noProof/>
            <w:webHidden/>
            <w:lang w:eastAsia="ko-KR"/>
          </w:rPr>
          <w:fldChar w:fldCharType="separate"/>
        </w:r>
        <w:r>
          <w:rPr>
            <w:rFonts w:hint="eastAsia"/>
            <w:noProof/>
            <w:webHidden/>
            <w:lang w:eastAsia="ko-KR"/>
          </w:rPr>
          <w:t>9</w:t>
        </w:r>
        <w:r>
          <w:rPr>
            <w:rFonts w:hint="eastAsia"/>
            <w:noProof/>
            <w:webHidden/>
            <w:lang w:eastAsia="ko-KR"/>
          </w:rPr>
          <w:fldChar w:fldCharType="end"/>
        </w:r>
      </w:hyperlink>
    </w:p>
    <w:p w14:paraId="2D5948FF" w14:textId="1F17D73B" w:rsidR="001A33D0" w:rsidRPr="003646B6" w:rsidRDefault="0054733A" w:rsidP="001A33D0">
      <w:pPr>
        <w:pStyle w:val="TOC1"/>
        <w:rPr>
          <w:rFonts w:hint="eastAsia"/>
          <w:lang w:val="en-US" w:eastAsia="ko-KR"/>
        </w:rPr>
      </w:pPr>
      <w:r w:rsidRPr="003646B6">
        <w:rPr>
          <w:rFonts w:hint="eastAsia"/>
          <w:lang w:val="en-US" w:eastAsia="ko-KR"/>
        </w:rPr>
        <w:fldChar w:fldCharType="end"/>
      </w:r>
    </w:p>
    <w:p w14:paraId="507430EB" w14:textId="5C9B77F1" w:rsidR="001A33D0" w:rsidRPr="00C845C9" w:rsidRDefault="00C845C9" w:rsidP="001A33D0">
      <w:pPr>
        <w:pStyle w:val="IntroTitle"/>
        <w:pageBreakBefore/>
        <w:rPr>
          <w:rFonts w:hint="eastAsia"/>
          <w:szCs w:val="28"/>
          <w:lang w:val="en-US" w:eastAsia="ko-KR"/>
        </w:rPr>
      </w:pPr>
      <w:bookmarkStart w:id="0" w:name="_Toc59176702"/>
      <w:r w:rsidRPr="00C845C9">
        <w:rPr>
          <w:rFonts w:ascii="Noto Sans Mono CJK KR Regular" w:eastAsia="Noto Sans Mono CJK KR Regular" w:hAnsi="Noto Sans Mono CJK KR Regular" w:cs="KoPubWorld돋움체_Pro Bold" w:hint="eastAsia"/>
          <w:szCs w:val="28"/>
          <w:lang w:eastAsia="ko-KR"/>
        </w:rPr>
        <w:lastRenderedPageBreak/>
        <w:t>소개</w:t>
      </w:r>
      <w:bookmarkEnd w:id="0"/>
    </w:p>
    <w:p w14:paraId="523AFF47" w14:textId="3E71C570" w:rsidR="006259E3" w:rsidRPr="003646B6" w:rsidRDefault="00C845C9" w:rsidP="006259E3">
      <w:pPr>
        <w:rPr>
          <w:rFonts w:eastAsia="Times New Roman" w:hint="eastAsia"/>
          <w:lang w:val="en-US" w:eastAsia="ko-KR"/>
        </w:rPr>
      </w:pP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본 문서는 우수한 오픈소스 라이선스 </w:t>
      </w:r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컴플라이언스</w:t>
      </w:r>
      <w:proofErr w:type="spell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프로그램의 핵심 요건을 정의한다. 본 문서의 목표는 오픈소스 소프트웨어로 구성된 소프트웨어 솔루션을 주고받는 조직 간에 신뢰를 구축하기 위한 기준을 제공하는 것이다. </w:t>
      </w:r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OpenChain</w:t>
      </w:r>
      <w:proofErr w:type="spell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설명서를 준수한다고 인정받은 프로그램은 각 소프트웨어 솔루션에 대한 필수 </w:t>
      </w:r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컴플라이언스</w:t>
      </w:r>
      <w:proofErr w:type="spell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결과물(법적 고지, 소스 코드 등)을 산출하도록 설계되었음을 보증한다. 본 문서는 프로그램의 "how"와 "when"이 아니라 "what"과 "why" 측면에 중점을 둔다. 이를 통해 각기 다른 시장의 서로 다른 규모의 여러 조직이 자신의 규모, 목표 및 범위에 맞는 특정 정책 및 프로세스 </w:t>
      </w: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콘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텐츠를 선택할 수 있는 유연성을 보장한다. 예를 들어, </w:t>
      </w:r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OpenChain</w:t>
      </w:r>
      <w:proofErr w:type="spell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준수(Conformance) 프로그램은 단일 </w:t>
      </w:r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제품군</w:t>
      </w:r>
      <w:proofErr w:type="spell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또는 전체 조직을 대상으로 적용할 수 있다.</w:t>
      </w:r>
    </w:p>
    <w:p w14:paraId="4F9FAF36" w14:textId="48BBC64A" w:rsidR="006259E3" w:rsidRPr="003646B6" w:rsidRDefault="00C845C9" w:rsidP="006259E3">
      <w:pPr>
        <w:rPr>
          <w:rFonts w:eastAsia="Times New Roman" w:hint="eastAsia"/>
          <w:lang w:val="en-US" w:eastAsia="ko-KR"/>
        </w:rPr>
      </w:pP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본 소개는 모든 잠재적 사용자를 위한 개요이다. 2절에서는 본 문서 전체에서 사용되는 주요 용어를 정의한다. 3절에서는 프로그램이 </w:t>
      </w:r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OpenChain</w:t>
      </w:r>
      <w:proofErr w:type="spell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설명서를 준수하기 위해 충족해야 하는 요건을 정의한다. 하나의 요건은 이를 충족하기 위해 생성되어야 하는 하나 이상의 검증 자료(기록 등)로 구성된다. 검증 자료를 공개해야 할 필요는 없지만, 선택적으로 비공개 계약(NDA) 하에 다른 조직에 제공할 수 있다.</w:t>
      </w:r>
      <w:r w:rsidR="006259E3" w:rsidRPr="003646B6">
        <w:rPr>
          <w:rFonts w:eastAsia="Times New Roman" w:hint="eastAsia"/>
          <w:lang w:val="en-US" w:eastAsia="ko-KR"/>
        </w:rPr>
        <w:t xml:space="preserve"> </w:t>
      </w:r>
    </w:p>
    <w:p w14:paraId="0888FD5E" w14:textId="26C62AF3" w:rsidR="006259E3" w:rsidRPr="003646B6" w:rsidRDefault="00C845C9" w:rsidP="006259E3">
      <w:pPr>
        <w:rPr>
          <w:rFonts w:hint="eastAsia"/>
          <w:lang w:val="en-US" w:eastAsia="ko-KR"/>
        </w:rPr>
      </w:pP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본 문서는 200명 이상의 기여자로부터 피드백을 받은 오픈 이니셔티브로 개발되었다. 설명서 </w:t>
      </w:r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메일링</w:t>
      </w:r>
      <w:proofErr w:type="spell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리스트와 자주 묻는 질문(FAQ)을 검토하면 개발 이력을 이해할 수 있다.</w:t>
      </w:r>
    </w:p>
    <w:p w14:paraId="17DC2542" w14:textId="77777777" w:rsidR="001A33D0" w:rsidRPr="003646B6" w:rsidRDefault="001A33D0" w:rsidP="001A33D0">
      <w:pPr>
        <w:rPr>
          <w:rFonts w:hint="eastAsia"/>
          <w:lang w:val="en-US" w:eastAsia="ko-KR"/>
        </w:rPr>
      </w:pPr>
    </w:p>
    <w:p w14:paraId="738E1FD4" w14:textId="77777777" w:rsidR="001A33D0" w:rsidRPr="003646B6" w:rsidRDefault="001A33D0" w:rsidP="001A33D0">
      <w:pPr>
        <w:pageBreakBefore/>
        <w:spacing w:after="360" w:line="360" w:lineRule="atLeast"/>
        <w:rPr>
          <w:rFonts w:hint="eastAsia"/>
          <w:b/>
          <w:sz w:val="32"/>
          <w:szCs w:val="32"/>
          <w:lang w:val="en-US" w:eastAsia="ko-KR"/>
        </w:rPr>
        <w:sectPr w:rsidR="001A33D0" w:rsidRPr="003646B6" w:rsidSect="004E4F09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 w:code="1"/>
          <w:pgMar w:top="1008" w:right="1080" w:bottom="1008" w:left="1080" w:header="706" w:footer="288" w:gutter="0"/>
          <w:pgNumType w:fmt="lowerRoman"/>
          <w:cols w:space="720"/>
        </w:sectPr>
      </w:pPr>
    </w:p>
    <w:p w14:paraId="2E67F377" w14:textId="527F644E" w:rsidR="001A33D0" w:rsidRPr="003646B6" w:rsidRDefault="0076776B" w:rsidP="008762AA">
      <w:pPr>
        <w:pStyle w:val="zzSTDTitle"/>
        <w:spacing w:before="0" w:after="160"/>
        <w:rPr>
          <w:rFonts w:hint="eastAsia"/>
          <w:b w:val="0"/>
          <w:color w:val="auto"/>
          <w:lang w:val="en-US" w:eastAsia="ko-KR"/>
        </w:rPr>
      </w:pPr>
      <w:r w:rsidRPr="0076776B">
        <w:rPr>
          <w:rFonts w:ascii="Noto Sans Mono CJK KR Regular" w:eastAsia="Noto Sans Mono CJK KR Regular" w:hAnsi="Noto Sans Mono CJK KR Regular" w:cs="KoPubWorld돋움체_Pro Bold" w:hint="eastAsia"/>
          <w:color w:val="000000" w:themeColor="text1"/>
          <w:szCs w:val="32"/>
          <w:lang w:eastAsia="ko-KR"/>
        </w:rPr>
        <w:lastRenderedPageBreak/>
        <w:t>정보 기술</w:t>
      </w:r>
      <w:r w:rsidR="008A395D" w:rsidRPr="003646B6">
        <w:rPr>
          <w:rFonts w:hint="eastAsia"/>
          <w:color w:val="auto"/>
          <w:szCs w:val="32"/>
          <w:lang w:val="en-US" w:eastAsia="ko-KR"/>
        </w:rPr>
        <w:t>—</w:t>
      </w:r>
      <w:r w:rsidR="008A395D" w:rsidRPr="003646B6">
        <w:rPr>
          <w:rFonts w:hint="eastAsia"/>
          <w:color w:val="auto"/>
          <w:szCs w:val="32"/>
          <w:lang w:val="en-US" w:eastAsia="ko-KR"/>
        </w:rPr>
        <w:t xml:space="preserve"> </w:t>
      </w:r>
      <w:proofErr w:type="spellStart"/>
      <w:r w:rsidRPr="0076776B">
        <w:rPr>
          <w:rFonts w:ascii="Noto Sans Mono CJK KR Regular" w:eastAsia="Noto Sans Mono CJK KR Regular" w:hAnsi="Noto Sans Mono CJK KR Regular" w:cs="KoPubWorld돋움체_Pro Bold" w:hint="eastAsia"/>
          <w:color w:val="000000" w:themeColor="text1"/>
          <w:szCs w:val="32"/>
          <w:lang w:eastAsia="ko-KR"/>
        </w:rPr>
        <w:t>OpenChain</w:t>
      </w:r>
      <w:proofErr w:type="spellEnd"/>
      <w:r w:rsidRPr="0076776B">
        <w:rPr>
          <w:rFonts w:ascii="Noto Sans Mono CJK KR Regular" w:eastAsia="Noto Sans Mono CJK KR Regular" w:hAnsi="Noto Sans Mono CJK KR Regular" w:cs="KoPubWorld돋움체_Pro Bold" w:hint="eastAsia"/>
          <w:color w:val="000000" w:themeColor="text1"/>
          <w:szCs w:val="32"/>
          <w:lang w:eastAsia="ko-KR"/>
        </w:rPr>
        <w:t xml:space="preserve"> 설명서</w:t>
      </w:r>
    </w:p>
    <w:p w14:paraId="64F3E1FD" w14:textId="514C038D" w:rsidR="001A33D0" w:rsidRPr="00330E77" w:rsidRDefault="00330E77" w:rsidP="008762AA">
      <w:pPr>
        <w:pStyle w:val="Heading1"/>
        <w:tabs>
          <w:tab w:val="clear" w:pos="432"/>
        </w:tabs>
        <w:spacing w:before="160" w:after="160"/>
        <w:ind w:left="0" w:firstLine="0"/>
        <w:rPr>
          <w:rFonts w:hint="eastAsia"/>
          <w:sz w:val="28"/>
          <w:szCs w:val="28"/>
          <w:lang w:val="en-US" w:eastAsia="ko-KR"/>
        </w:rPr>
      </w:pPr>
      <w:bookmarkStart w:id="1" w:name="_Toc59176703"/>
      <w:r w:rsidRPr="00330E77">
        <w:rPr>
          <w:rFonts w:ascii="Noto Sans Mono CJK KR Regular" w:eastAsia="Noto Sans Mono CJK KR Regular" w:hAnsi="Noto Sans Mono CJK KR Regular" w:cs="KoPubWorld돋움체_Pro Bold" w:hint="eastAsia"/>
          <w:sz w:val="28"/>
          <w:szCs w:val="28"/>
          <w:lang w:eastAsia="ko-KR"/>
        </w:rPr>
        <w:t>적용 범위</w:t>
      </w:r>
      <w:bookmarkEnd w:id="1"/>
    </w:p>
    <w:p w14:paraId="5F2D8194" w14:textId="60C37B9F" w:rsidR="00CE656F" w:rsidRPr="008762AA" w:rsidRDefault="001906BC" w:rsidP="00CE656F">
      <w:pPr>
        <w:rPr>
          <w:rFonts w:eastAsia="Times New Roman" w:hint="eastAsia"/>
          <w:sz w:val="19"/>
          <w:szCs w:val="20"/>
          <w:lang w:val="en-US" w:eastAsia="ko-KR"/>
        </w:rPr>
      </w:pPr>
      <w:r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 xml:space="preserve">본 문서는 오픈소스 소프트웨어로 구성된 소프트웨어 솔루션을 주고받는 조직 간에 신뢰를 구축하는 기준을 제공하기 위해, 고품질 오픈소스 라이선스 </w:t>
      </w:r>
      <w:proofErr w:type="spellStart"/>
      <w:r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컴플라이언스</w:t>
      </w:r>
      <w:proofErr w:type="spellEnd"/>
      <w:r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 xml:space="preserve"> 프로그램의 핵심 요건을 규정한다.</w:t>
      </w:r>
    </w:p>
    <w:p w14:paraId="17DD6DE8" w14:textId="15853652" w:rsidR="001A33D0" w:rsidRPr="001906BC" w:rsidRDefault="001906BC" w:rsidP="008762AA">
      <w:pPr>
        <w:pStyle w:val="Heading1"/>
        <w:tabs>
          <w:tab w:val="clear" w:pos="432"/>
        </w:tabs>
        <w:spacing w:before="200" w:after="200" w:line="200" w:lineRule="atLeast"/>
        <w:ind w:left="0" w:firstLine="0"/>
        <w:rPr>
          <w:rFonts w:hint="eastAsia"/>
          <w:sz w:val="28"/>
          <w:szCs w:val="28"/>
          <w:lang w:val="en-US" w:eastAsia="ko-KR"/>
        </w:rPr>
      </w:pPr>
      <w:bookmarkStart w:id="2" w:name="_Toc24197198"/>
      <w:bookmarkStart w:id="3" w:name="_Toc24197400"/>
      <w:bookmarkStart w:id="4" w:name="_Toc24314645"/>
      <w:bookmarkStart w:id="5" w:name="_Toc24315225"/>
      <w:bookmarkStart w:id="6" w:name="_Toc24316169"/>
      <w:bookmarkStart w:id="7" w:name="_Toc36758247"/>
      <w:bookmarkStart w:id="8" w:name="_Toc24197199"/>
      <w:bookmarkStart w:id="9" w:name="_Toc24197401"/>
      <w:bookmarkStart w:id="10" w:name="_Toc24314646"/>
      <w:bookmarkStart w:id="11" w:name="_Toc24315226"/>
      <w:bookmarkStart w:id="12" w:name="_Toc24316170"/>
      <w:bookmarkStart w:id="13" w:name="_Toc36758248"/>
      <w:bookmarkStart w:id="14" w:name="_Toc24197200"/>
      <w:bookmarkStart w:id="15" w:name="_Toc24197402"/>
      <w:bookmarkStart w:id="16" w:name="_Toc24314647"/>
      <w:bookmarkStart w:id="17" w:name="_Toc24315227"/>
      <w:bookmarkStart w:id="18" w:name="_Toc24316171"/>
      <w:bookmarkStart w:id="19" w:name="_Toc36758249"/>
      <w:bookmarkStart w:id="20" w:name="_Toc5917670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906BC">
        <w:rPr>
          <w:rFonts w:ascii="Noto Sans Mono CJK KR Regular" w:eastAsia="Noto Sans Mono CJK KR Regular" w:hAnsi="Noto Sans Mono CJK KR Regular" w:cs="KoPubWorld돋움체_Pro Bold" w:hint="eastAsia"/>
          <w:sz w:val="28"/>
          <w:szCs w:val="28"/>
          <w:lang w:eastAsia="ko-KR"/>
        </w:rPr>
        <w:t>용어 및 정의</w:t>
      </w:r>
      <w:bookmarkEnd w:id="20"/>
    </w:p>
    <w:p w14:paraId="4EAA8A3B" w14:textId="1B9FDF5B" w:rsidR="0070124E" w:rsidRPr="008762AA" w:rsidRDefault="001906BC" w:rsidP="005641F2">
      <w:pPr>
        <w:jc w:val="both"/>
        <w:rPr>
          <w:rFonts w:hint="eastAsia"/>
          <w:sz w:val="19"/>
          <w:szCs w:val="20"/>
          <w:lang w:val="en-US" w:eastAsia="ko-KR"/>
        </w:rPr>
      </w:pPr>
      <w:r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본 문서의 목적을 위해 다음 용어 및 정의가 적용된다.</w:t>
      </w:r>
    </w:p>
    <w:p w14:paraId="51D75952" w14:textId="6E60E1F9" w:rsidR="005E6DD1" w:rsidRPr="008762AA" w:rsidRDefault="000753DC" w:rsidP="005641F2">
      <w:pPr>
        <w:rPr>
          <w:rFonts w:hint="eastAsia"/>
          <w:sz w:val="19"/>
          <w:szCs w:val="20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1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proofErr w:type="spellStart"/>
      <w:r w:rsidR="00F4415B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컴플라이언스</w:t>
      </w:r>
      <w:proofErr w:type="spellEnd"/>
      <w:r w:rsidR="00F4415B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 xml:space="preserve"> 결과물</w:t>
      </w:r>
      <w:r w:rsidR="00872AA6" w:rsidRPr="004C787D">
        <w:rPr>
          <w:rFonts w:hint="eastAsia"/>
          <w:b/>
          <w:sz w:val="20"/>
          <w:szCs w:val="20"/>
          <w:lang w:val="en-US" w:eastAsia="ko-KR"/>
        </w:rPr>
        <w:br/>
      </w:r>
      <w:proofErr w:type="spellStart"/>
      <w:r w:rsidR="00F4415B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컴플라이언스</w:t>
      </w:r>
      <w:proofErr w:type="spellEnd"/>
      <w:r w:rsidR="00F4415B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 xml:space="preserve"> 프로그램의 산출물을 나타내고 공급 대상 소프트웨어와 함께 제공되는 결과물 모음</w:t>
      </w:r>
    </w:p>
    <w:p w14:paraId="3D0F3212" w14:textId="1188BF8C" w:rsidR="00872AA6" w:rsidRPr="008762AA" w:rsidRDefault="00F4415B" w:rsidP="005641F2">
      <w:pPr>
        <w:rPr>
          <w:rFonts w:hint="eastAsia"/>
          <w:sz w:val="19"/>
          <w:szCs w:val="20"/>
          <w:lang w:val="en-US" w:eastAsia="ko-KR"/>
        </w:rPr>
      </w:pPr>
      <w:r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주의: 이 모음에는 다음 중 하나 이상이 포함될 수 있다 (단, 이에 국한되지 않음): 저작자 고지, 소스 코드, 스크립트 작성 및 설치, 라이선스 사본, 저작권 고지, 수정 내용 고지, 서면 청약, 오픈소스 컴포넌트 BOM(Bill of Materials), SPDX 문서.</w:t>
      </w:r>
    </w:p>
    <w:p w14:paraId="583F6C5F" w14:textId="23DA36E3" w:rsidR="00872AA6" w:rsidRPr="008762AA" w:rsidRDefault="000753DC" w:rsidP="005641F2">
      <w:pPr>
        <w:rPr>
          <w:rFonts w:hint="eastAsia"/>
          <w:sz w:val="19"/>
          <w:szCs w:val="20"/>
          <w:lang w:val="en-US" w:eastAsia="ko-KR"/>
        </w:rPr>
      </w:pPr>
      <w:bookmarkStart w:id="21" w:name="_Hlk11905840"/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2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bookmarkEnd w:id="21"/>
      <w:r w:rsidR="00480445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식별된 라이선스</w:t>
      </w:r>
      <w:r w:rsidR="00872AA6" w:rsidRPr="004C787D">
        <w:rPr>
          <w:rFonts w:hint="eastAsia"/>
          <w:b/>
          <w:sz w:val="20"/>
          <w:szCs w:val="20"/>
          <w:lang w:val="en-US" w:eastAsia="ko-KR"/>
        </w:rPr>
        <w:br/>
      </w:r>
      <w:r w:rsidR="00480445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공급 대상 소프트웨어가 구성하는 오픈소스 컴포넌트를 식별하기 위한 적합한 방법을 따른 결과로 식별된 오픈소스 라이선스의 집합.</w:t>
      </w:r>
    </w:p>
    <w:p w14:paraId="290DC042" w14:textId="2F5D037C" w:rsidR="00872AA6" w:rsidRPr="008762AA" w:rsidRDefault="000753DC" w:rsidP="006337A7">
      <w:pPr>
        <w:rPr>
          <w:rFonts w:hint="eastAsia"/>
          <w:sz w:val="19"/>
          <w:szCs w:val="20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3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proofErr w:type="spellStart"/>
      <w:r w:rsidR="00481E4D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OpenChain</w:t>
      </w:r>
      <w:proofErr w:type="spellEnd"/>
      <w:r w:rsidR="00481E4D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 xml:space="preserve"> 준수(Conformant)</w:t>
      </w:r>
      <w:r w:rsidR="00872AA6" w:rsidRPr="004C787D">
        <w:rPr>
          <w:rFonts w:hint="eastAsia"/>
          <w:b/>
          <w:sz w:val="20"/>
          <w:szCs w:val="20"/>
          <w:lang w:val="en-US" w:eastAsia="ko-KR"/>
        </w:rPr>
        <w:br/>
      </w:r>
      <w:r w:rsidR="00481E4D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본 문서의 모든 요건을 충족하는 프로그램.</w:t>
      </w:r>
    </w:p>
    <w:p w14:paraId="72650AFD" w14:textId="415D4A7F" w:rsidR="00872AA6" w:rsidRPr="008762AA" w:rsidRDefault="000753DC" w:rsidP="006337A7">
      <w:pPr>
        <w:rPr>
          <w:rFonts w:hint="eastAsia"/>
          <w:sz w:val="19"/>
          <w:szCs w:val="20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4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261436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오픈소스</w:t>
      </w:r>
      <w:r w:rsidR="00872AA6" w:rsidRPr="004C787D">
        <w:rPr>
          <w:rFonts w:hint="eastAsia"/>
          <w:b/>
          <w:sz w:val="20"/>
          <w:szCs w:val="20"/>
          <w:lang w:val="en-US" w:eastAsia="ko-KR"/>
        </w:rPr>
        <w:br/>
      </w:r>
      <w:r w:rsidR="00261436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Open Source Initiative에서 발표한 Open Source Definition(opensource.org/</w:t>
      </w:r>
      <w:proofErr w:type="spellStart"/>
      <w:r w:rsidR="00261436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osd</w:t>
      </w:r>
      <w:proofErr w:type="spellEnd"/>
      <w:r w:rsidR="00261436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 xml:space="preserve"> 참조) 혹은 Free Software Foundation에서 발표한 Free Software Definition(gnu.org/philosophy/free-sw.html 참조)을 충족하는 하나 이상의 라이선스 혹은 유사한 라이선스가 적용된 소프트웨어.</w:t>
      </w:r>
    </w:p>
    <w:p w14:paraId="6699592E" w14:textId="5742C969" w:rsidR="00872AA6" w:rsidRPr="008762AA" w:rsidRDefault="000753DC" w:rsidP="006337A7">
      <w:pPr>
        <w:rPr>
          <w:rFonts w:hint="eastAsia"/>
          <w:b/>
          <w:sz w:val="19"/>
          <w:szCs w:val="20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5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261436" w:rsidRPr="004C787D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프로그램</w:t>
      </w:r>
      <w:r w:rsidR="0048006F" w:rsidRPr="004C787D">
        <w:rPr>
          <w:rFonts w:hint="eastAsia"/>
          <w:b/>
          <w:sz w:val="20"/>
          <w:szCs w:val="20"/>
          <w:lang w:val="en-US" w:eastAsia="ko-KR"/>
        </w:rPr>
        <w:br/>
      </w:r>
      <w:r w:rsidR="00261436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 xml:space="preserve">조직의 오픈소스 라이선스 </w:t>
      </w:r>
      <w:proofErr w:type="spellStart"/>
      <w:r w:rsidR="00261436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>컴플라이언스</w:t>
      </w:r>
      <w:proofErr w:type="spellEnd"/>
      <w:r w:rsidR="00261436" w:rsidRPr="008762AA">
        <w:rPr>
          <w:rFonts w:ascii="Noto Sans Mono CJK KR Regular" w:eastAsia="Noto Sans Mono CJK KR Regular" w:hAnsi="Noto Sans Mono CJK KR Regular" w:cs="KoPubWorld돋움체_Pro Bold" w:hint="eastAsia"/>
          <w:sz w:val="19"/>
          <w:szCs w:val="20"/>
          <w:lang w:eastAsia="ko-KR"/>
        </w:rPr>
        <w:t xml:space="preserve"> 활동을 구성하는 정책, 프로세스 및 담당자 집합.</w:t>
      </w:r>
    </w:p>
    <w:p w14:paraId="477A2896" w14:textId="63C04979" w:rsidR="00551794" w:rsidRPr="00B0679E" w:rsidRDefault="000753DC" w:rsidP="00952169">
      <w:pPr>
        <w:spacing w:after="100" w:afterAutospacing="1"/>
        <w:rPr>
          <w:rFonts w:hint="eastAsia"/>
          <w:sz w:val="19"/>
          <w:szCs w:val="18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6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B204A2" w:rsidRPr="00B204A2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프로그램 참여자</w:t>
      </w:r>
      <w:r w:rsidR="0048006F" w:rsidRPr="00B204A2">
        <w:rPr>
          <w:rFonts w:hint="eastAsia"/>
          <w:b/>
          <w:sz w:val="20"/>
          <w:szCs w:val="20"/>
          <w:lang w:val="en-US" w:eastAsia="ko-KR"/>
        </w:rPr>
        <w:br/>
      </w:r>
      <w:r w:rsidR="00B204A2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공급 대상 소프트웨어의 범위를 정의하거나, 기여 또는 준비하는 책임을 지는 모든 직원 또는 수급인.</w:t>
      </w:r>
    </w:p>
    <w:p w14:paraId="0EE25444" w14:textId="61201B38" w:rsidR="00872AA6" w:rsidRPr="00B0679E" w:rsidRDefault="00B204A2" w:rsidP="006337A7">
      <w:pPr>
        <w:rPr>
          <w:rFonts w:hint="eastAsia"/>
          <w:sz w:val="19"/>
          <w:szCs w:val="18"/>
          <w:lang w:val="en-US" w:eastAsia="ko-KR"/>
        </w:rPr>
      </w:pPr>
      <w:r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lastRenderedPageBreak/>
        <w:t>주의: 조직에 따라 소프트웨어 개발자, 배포 엔지니어, 품질 엔지니어, 제품 마케팅 및 제품 관리자가 포함될 수 있다(단, 이에 국한되지 않음).</w:t>
      </w:r>
    </w:p>
    <w:p w14:paraId="78B0878A" w14:textId="3A7BCF33" w:rsidR="00483B6D" w:rsidRPr="00B0679E" w:rsidRDefault="001D2901" w:rsidP="006337A7">
      <w:pPr>
        <w:rPr>
          <w:rFonts w:hint="eastAsia"/>
          <w:sz w:val="19"/>
          <w:szCs w:val="18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7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6076CE" w:rsidRPr="006076CE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SPDX</w:t>
      </w:r>
      <w:r w:rsidR="00483B6D" w:rsidRPr="006076CE">
        <w:rPr>
          <w:rFonts w:hint="eastAsia"/>
          <w:b/>
          <w:sz w:val="20"/>
          <w:szCs w:val="20"/>
          <w:lang w:val="en-US" w:eastAsia="ko-KR"/>
        </w:rPr>
        <w:br/>
      </w:r>
      <w:r w:rsidR="006076CE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Linux Foundation의 SPDX(Software Package Data Exchange) 워킹 그룹에서 </w:t>
      </w:r>
      <w:r w:rsidR="006076CE" w:rsidRPr="00B0679E">
        <w:rPr>
          <w:rFonts w:ascii="Noto Sans Mono CJK KR Regular" w:eastAsia="Noto Sans Mono CJK KR Regular" w:hAnsi="Noto Sans Mono CJK KR Regular" w:hint="eastAsia"/>
          <w:sz w:val="19"/>
          <w:szCs w:val="18"/>
          <w:shd w:val="clear" w:color="auto" w:fill="FDFDFD"/>
          <w:lang w:eastAsia="ko-KR"/>
        </w:rPr>
        <w:t xml:space="preserve">관련 라이선스 및 저작권 정보를 포함하여 특정 소프트웨어 패키지에 대한 </w:t>
      </w:r>
      <w:r w:rsidR="006076CE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BOM(Bill of Materials)을 교환하기 위해</w:t>
      </w:r>
      <w:r w:rsidR="006076CE" w:rsidRPr="00B0679E">
        <w:rPr>
          <w:rFonts w:ascii="Noto Sans Mono CJK KR Regular" w:eastAsia="Noto Sans Mono CJK KR Regular" w:hAnsi="Noto Sans Mono CJK KR Regular" w:hint="eastAsia"/>
          <w:sz w:val="19"/>
          <w:szCs w:val="18"/>
          <w:shd w:val="clear" w:color="auto" w:fill="FDFDFD"/>
          <w:lang w:eastAsia="ko-KR"/>
        </w:rPr>
        <w:t xml:space="preserve"> 만든 형식 표준(spdx.org 참조)</w:t>
      </w:r>
    </w:p>
    <w:p w14:paraId="65F0A850" w14:textId="41558DE7" w:rsidR="00872AA6" w:rsidRPr="00B0679E" w:rsidRDefault="000753DC" w:rsidP="00872AA6">
      <w:pPr>
        <w:rPr>
          <w:rFonts w:hint="eastAsia"/>
          <w:sz w:val="19"/>
          <w:szCs w:val="18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8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411FB8" w:rsidRPr="00411FB8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공급 대상 소프트웨어</w:t>
      </w:r>
      <w:r w:rsidR="00370B71" w:rsidRPr="00411FB8">
        <w:rPr>
          <w:rFonts w:hint="eastAsia"/>
          <w:b/>
          <w:sz w:val="20"/>
          <w:szCs w:val="20"/>
          <w:lang w:val="en-US" w:eastAsia="ko-KR"/>
        </w:rPr>
        <w:br/>
      </w:r>
      <w:r w:rsidR="00411FB8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조직이 제삼자(다른 조직 또는 개인)에게 배포하는 소프트웨어.</w:t>
      </w:r>
    </w:p>
    <w:p w14:paraId="5C75EDF6" w14:textId="17450FC9" w:rsidR="00872AA6" w:rsidRPr="00B0679E" w:rsidRDefault="000753DC" w:rsidP="006337A7">
      <w:pPr>
        <w:rPr>
          <w:rFonts w:hint="eastAsia"/>
          <w:sz w:val="19"/>
          <w:szCs w:val="18"/>
          <w:lang w:val="en-US" w:eastAsia="ko-KR"/>
        </w:rPr>
      </w:pPr>
      <w:r w:rsidRPr="003646B6">
        <w:rPr>
          <w:rFonts w:hint="eastAsia"/>
          <w:b/>
          <w:lang w:val="en-US" w:eastAsia="ko-KR"/>
        </w:rPr>
        <w:t>2</w:t>
      </w:r>
      <w:r w:rsidR="002049F5" w:rsidRPr="003646B6">
        <w:rPr>
          <w:rFonts w:hint="eastAsia"/>
          <w:b/>
          <w:noProof/>
          <w:lang w:val="en-US" w:eastAsia="ko-KR"/>
        </w:rPr>
        <w:t>.</w:t>
      </w:r>
      <w:r w:rsidR="002049F5" w:rsidRPr="003646B6">
        <w:rPr>
          <w:rFonts w:hint="eastAsia"/>
          <w:b/>
          <w:lang w:val="en-US" w:eastAsia="ko-KR"/>
        </w:rPr>
        <w:fldChar w:fldCharType="begin"/>
      </w:r>
      <w:r w:rsidR="002049F5" w:rsidRPr="003646B6">
        <w:rPr>
          <w:rFonts w:hint="eastAsia"/>
          <w:b/>
          <w:lang w:val="en-US" w:eastAsia="ko-KR"/>
        </w:rPr>
        <w:instrText xml:space="preserve"> SEQ TermsAndDefsLevel1 \n </w:instrText>
      </w:r>
      <w:r w:rsidR="002049F5" w:rsidRPr="003646B6">
        <w:rPr>
          <w:rFonts w:hint="eastAsia"/>
          <w:b/>
          <w:lang w:val="en-US" w:eastAsia="ko-KR"/>
        </w:rPr>
        <w:fldChar w:fldCharType="separate"/>
      </w:r>
      <w:r w:rsidR="00C01C96" w:rsidRPr="003646B6">
        <w:rPr>
          <w:rFonts w:hint="eastAsia"/>
          <w:b/>
          <w:noProof/>
          <w:lang w:val="en-US" w:eastAsia="ko-KR"/>
        </w:rPr>
        <w:t>9</w:t>
      </w:r>
      <w:r w:rsidR="002049F5" w:rsidRPr="003646B6">
        <w:rPr>
          <w:rFonts w:hint="eastAsia"/>
          <w:b/>
          <w:lang w:val="en-US" w:eastAsia="ko-KR"/>
        </w:rPr>
        <w:fldChar w:fldCharType="end"/>
      </w:r>
      <w:r w:rsidR="002049F5" w:rsidRPr="003646B6">
        <w:rPr>
          <w:rFonts w:hint="eastAsia"/>
          <w:b/>
          <w:lang w:val="en-US" w:eastAsia="ko-KR"/>
        </w:rPr>
        <w:br/>
      </w:r>
      <w:r w:rsidR="00E15420" w:rsidRPr="00E15420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검증 자료</w:t>
      </w:r>
      <w:r w:rsidR="00370B71" w:rsidRPr="00E15420">
        <w:rPr>
          <w:rFonts w:hint="eastAsia"/>
          <w:b/>
          <w:sz w:val="20"/>
          <w:szCs w:val="20"/>
          <w:lang w:val="en-US" w:eastAsia="ko-KR"/>
        </w:rPr>
        <w:br/>
      </w:r>
      <w:r w:rsidR="00E15420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설명서의 주어진 요건이 충족되었음을 입증하는 자료.</w:t>
      </w:r>
    </w:p>
    <w:p w14:paraId="7E6F9DA4" w14:textId="1CC232FE" w:rsidR="00EE1297" w:rsidRPr="00B0679E" w:rsidRDefault="005721A4" w:rsidP="006337A7">
      <w:pPr>
        <w:keepNext/>
        <w:spacing w:after="100" w:afterAutospacing="1"/>
        <w:rPr>
          <w:rFonts w:hint="eastAsia"/>
          <w:sz w:val="19"/>
          <w:szCs w:val="18"/>
          <w:lang w:val="en-US" w:eastAsia="ko-KR"/>
        </w:rPr>
      </w:pPr>
      <w:r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ISO 및 IEC는 다음 주소에서 표준화에 사용할 용어 데이터베이스를 관리한다:</w:t>
      </w:r>
    </w:p>
    <w:p w14:paraId="1AFF9524" w14:textId="1505A5C8" w:rsidR="00EE1297" w:rsidRPr="00B0679E" w:rsidRDefault="00EE1297" w:rsidP="006337A7">
      <w:pPr>
        <w:spacing w:after="100" w:afterAutospacing="1"/>
        <w:ind w:left="403" w:hanging="403"/>
        <w:rPr>
          <w:rFonts w:hint="eastAsia"/>
          <w:sz w:val="19"/>
          <w:szCs w:val="18"/>
          <w:lang w:val="en-US" w:eastAsia="ko-KR"/>
        </w:rPr>
      </w:pPr>
      <w:r w:rsidRPr="00B0679E">
        <w:rPr>
          <w:rFonts w:hint="eastAsia"/>
          <w:sz w:val="19"/>
          <w:szCs w:val="18"/>
          <w:lang w:val="en-US" w:eastAsia="ko-KR"/>
        </w:rPr>
        <w:t>—</w:t>
      </w:r>
      <w:r w:rsidRPr="00B0679E">
        <w:rPr>
          <w:rFonts w:hint="eastAsia"/>
          <w:sz w:val="19"/>
          <w:szCs w:val="18"/>
          <w:lang w:val="en-US" w:eastAsia="ko-KR"/>
        </w:rPr>
        <w:tab/>
      </w:r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ISO 온라인 </w:t>
      </w:r>
      <w:proofErr w:type="spellStart"/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브라우징</w:t>
      </w:r>
      <w:proofErr w:type="spellEnd"/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 플랫폼: https://www.iso.org/obp에서 이용 가능</w:t>
      </w:r>
    </w:p>
    <w:p w14:paraId="7CA2B366" w14:textId="6C2B8117" w:rsidR="00EE1297" w:rsidRPr="00B0679E" w:rsidRDefault="00EE1297" w:rsidP="004E4F09">
      <w:pPr>
        <w:keepNext/>
        <w:spacing w:after="100" w:afterAutospacing="1"/>
        <w:ind w:left="403" w:hanging="403"/>
        <w:rPr>
          <w:rFonts w:hint="eastAsia"/>
          <w:sz w:val="19"/>
          <w:szCs w:val="18"/>
          <w:lang w:val="en-US" w:eastAsia="ko-KR"/>
        </w:rPr>
      </w:pPr>
      <w:r w:rsidRPr="00B0679E">
        <w:rPr>
          <w:rFonts w:hint="eastAsia"/>
          <w:sz w:val="19"/>
          <w:szCs w:val="18"/>
          <w:lang w:val="en-US" w:eastAsia="ko-KR"/>
        </w:rPr>
        <w:t>—</w:t>
      </w:r>
      <w:r w:rsidRPr="00B0679E">
        <w:rPr>
          <w:rFonts w:hint="eastAsia"/>
          <w:sz w:val="19"/>
          <w:szCs w:val="18"/>
          <w:lang w:val="en-US" w:eastAsia="ko-KR"/>
        </w:rPr>
        <w:tab/>
      </w:r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IEC </w:t>
      </w:r>
      <w:proofErr w:type="spellStart"/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Electropedia</w:t>
      </w:r>
      <w:proofErr w:type="spellEnd"/>
      <w:r w:rsidR="005721A4" w:rsidRPr="00B0679E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: http://www.electropedia.org/에서 이용 가능</w:t>
      </w:r>
    </w:p>
    <w:p w14:paraId="2D4F58BB" w14:textId="550EEC0D" w:rsidR="007F7ABD" w:rsidRPr="00682FC7" w:rsidRDefault="00682FC7" w:rsidP="008762AA">
      <w:pPr>
        <w:pStyle w:val="Heading1"/>
        <w:spacing w:before="160" w:after="160"/>
        <w:ind w:left="431" w:hanging="431"/>
        <w:rPr>
          <w:rFonts w:hint="eastAsia"/>
          <w:sz w:val="28"/>
          <w:szCs w:val="28"/>
          <w:lang w:val="en-US" w:eastAsia="ko-KR"/>
        </w:rPr>
      </w:pPr>
      <w:bookmarkStart w:id="22" w:name="_Toc5785628"/>
      <w:bookmarkStart w:id="23" w:name="_Ref11920810"/>
      <w:bookmarkStart w:id="24" w:name="_Toc59176705"/>
      <w:r w:rsidRPr="00682FC7">
        <w:rPr>
          <w:rFonts w:ascii="Noto Sans Mono CJK KR Regular" w:eastAsia="Noto Sans Mono CJK KR Regular" w:hAnsi="Noto Sans Mono CJK KR Regular" w:cs="KoPubWorld돋움체_Pro Bold" w:hint="eastAsia"/>
          <w:sz w:val="28"/>
          <w:szCs w:val="28"/>
          <w:lang w:eastAsia="ko-KR"/>
        </w:rPr>
        <w:t>요건</w:t>
      </w:r>
      <w:bookmarkEnd w:id="24"/>
    </w:p>
    <w:p w14:paraId="503CF063" w14:textId="3CA3330F" w:rsidR="00EA1837" w:rsidRPr="003646B6" w:rsidRDefault="00975F0D" w:rsidP="008762AA">
      <w:pPr>
        <w:pStyle w:val="Heading2"/>
        <w:spacing w:after="160"/>
        <w:ind w:left="431" w:hanging="431"/>
        <w:rPr>
          <w:rFonts w:hint="eastAsia"/>
          <w:lang w:val="en-US" w:eastAsia="ko-KR"/>
        </w:rPr>
      </w:pP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</w:t>
      </w:r>
      <w:bookmarkStart w:id="25" w:name="_Toc59176706"/>
      <w:r w:rsidR="00682FC7"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 설립</w:t>
      </w:r>
      <w:bookmarkEnd w:id="22"/>
      <w:bookmarkEnd w:id="23"/>
      <w:bookmarkEnd w:id="25"/>
    </w:p>
    <w:p w14:paraId="4CDEF096" w14:textId="1CA267DA" w:rsidR="00EA1837" w:rsidRPr="003646B6" w:rsidRDefault="00682FC7" w:rsidP="002651C0">
      <w:pPr>
        <w:pStyle w:val="Heading3"/>
        <w:spacing w:after="100" w:afterAutospacing="1"/>
        <w:rPr>
          <w:rFonts w:hint="eastAsia"/>
          <w:lang w:val="en-US" w:eastAsia="ko-KR"/>
        </w:rPr>
      </w:pPr>
      <w:bookmarkStart w:id="26" w:name="_Toc59176707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정책</w:t>
      </w:r>
      <w:bookmarkEnd w:id="26"/>
    </w:p>
    <w:p w14:paraId="1FC0968B" w14:textId="30AA072B" w:rsidR="00EA1837" w:rsidRPr="00E93D2B" w:rsidRDefault="00682FC7" w:rsidP="005641F2">
      <w:pPr>
        <w:rPr>
          <w:rFonts w:hint="eastAsia"/>
          <w:sz w:val="19"/>
          <w:szCs w:val="18"/>
          <w:lang w:val="en-US" w:eastAsia="ko-KR"/>
        </w:rPr>
      </w:pPr>
      <w:r w:rsidRPr="00E93D2B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공급 대상 소프트웨어의 오픈소스 라이선스 </w:t>
      </w:r>
      <w:proofErr w:type="spellStart"/>
      <w:r w:rsidRPr="00E93D2B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컴플라이언스를</w:t>
      </w:r>
      <w:proofErr w:type="spellEnd"/>
      <w:r w:rsidRPr="00E93D2B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 xml:space="preserve"> 관리하는 문서화된 오픈소스 정책이 존재해야 한다. 정책은 내부적으로 전달되어야 한다.</w:t>
      </w:r>
    </w:p>
    <w:p w14:paraId="76F0B80A" w14:textId="6D0F3449" w:rsidR="00EA1837" w:rsidRPr="003646B6" w:rsidRDefault="00975F0D" w:rsidP="00952169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975F0D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:</w:t>
      </w:r>
    </w:p>
    <w:p w14:paraId="479F8329" w14:textId="37809FE6" w:rsidR="00557589" w:rsidRPr="00E93D2B" w:rsidRDefault="000753DC" w:rsidP="005641F2">
      <w:pPr>
        <w:pStyle w:val="ListParagraph"/>
        <w:numPr>
          <w:ilvl w:val="0"/>
          <w:numId w:val="20"/>
        </w:numPr>
        <w:spacing w:after="100" w:afterAutospacing="1"/>
        <w:jc w:val="left"/>
        <w:rPr>
          <w:rFonts w:hint="eastAsia"/>
          <w:sz w:val="19"/>
          <w:szCs w:val="18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AA23D6" w:rsidRPr="003646B6">
        <w:rPr>
          <w:rFonts w:ascii="Cambria" w:hAnsi="Cambria" w:hint="eastAsia"/>
          <w:lang w:eastAsia="ko-KR"/>
        </w:rPr>
        <w:t>1.1.1</w:t>
      </w:r>
      <w:r w:rsidR="00975F0D" w:rsidRPr="00E93D2B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문서화된 오픈소스 정책.</w:t>
      </w:r>
    </w:p>
    <w:p w14:paraId="798AF9D4" w14:textId="08D04494" w:rsidR="00EA1837" w:rsidRPr="00E93D2B" w:rsidRDefault="000753DC" w:rsidP="004126AF">
      <w:pPr>
        <w:pStyle w:val="ListParagraph"/>
        <w:numPr>
          <w:ilvl w:val="0"/>
          <w:numId w:val="20"/>
        </w:numPr>
        <w:spacing w:after="240" w:line="240" w:lineRule="atLeast"/>
        <w:jc w:val="left"/>
        <w:rPr>
          <w:rFonts w:ascii="Cambria" w:hAnsi="Cambria" w:hint="eastAsia"/>
          <w:sz w:val="19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AA23D6" w:rsidRPr="003646B6">
        <w:rPr>
          <w:rFonts w:ascii="Cambria" w:hAnsi="Cambria" w:hint="eastAsia"/>
          <w:lang w:eastAsia="ko-KR"/>
        </w:rPr>
        <w:t>1.1.2</w:t>
      </w:r>
      <w:r w:rsidR="00975F0D" w:rsidRPr="00E93D2B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프로그램 참여자가 오픈소스 정책의 존재를 인식하도록 하는 문서화된 절차(교육, 내부 위키, 혹은 기타 실질적인 의사소통 방법 등).</w:t>
      </w:r>
    </w:p>
    <w:p w14:paraId="7046D41E" w14:textId="46B97F52" w:rsidR="00EA1837" w:rsidRPr="00A1707F" w:rsidRDefault="00A1707F" w:rsidP="008762AA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A1707F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684477A2" w14:textId="1F8BB02E" w:rsidR="00EA1837" w:rsidRPr="00E93D2B" w:rsidRDefault="003057FE" w:rsidP="004126AF">
      <w:pPr>
        <w:spacing w:after="100" w:afterAutospacing="1"/>
        <w:rPr>
          <w:rFonts w:hint="eastAsia"/>
          <w:sz w:val="19"/>
          <w:szCs w:val="18"/>
          <w:lang w:val="en-US" w:eastAsia="ko-KR"/>
        </w:rPr>
      </w:pPr>
      <w:r w:rsidRPr="00E93D2B">
        <w:rPr>
          <w:rFonts w:ascii="Noto Sans Mono CJK KR Regular" w:eastAsia="Noto Sans Mono CJK KR Regular" w:hAnsi="Noto Sans Mono CJK KR Regular" w:cs="KoPubWorld돋움체_Pro Bold" w:hint="eastAsia"/>
          <w:sz w:val="19"/>
          <w:szCs w:val="18"/>
          <w:lang w:eastAsia="ko-KR"/>
        </w:rPr>
        <w:t>오픈소스 정책을 생성 및 기록하고, 프로그램 참여자가 오픈소스 정책을 확인할 수 있게 하기 위한 조치가 취해지는 것을 보장하기 위함. 정책에 포함되어야 하는 요건은 다른 장에서 설명할 것임.</w:t>
      </w:r>
    </w:p>
    <w:p w14:paraId="104EFFDF" w14:textId="52FCF77E" w:rsidR="00EA1837" w:rsidRPr="003646B6" w:rsidRDefault="000861B1" w:rsidP="00F378E6">
      <w:pPr>
        <w:pStyle w:val="Heading3"/>
        <w:tabs>
          <w:tab w:val="clear" w:pos="810"/>
          <w:tab w:val="num" w:pos="720"/>
        </w:tabs>
        <w:rPr>
          <w:rFonts w:hint="eastAsia"/>
          <w:lang w:val="en-US" w:eastAsia="ko-KR"/>
        </w:rPr>
      </w:pPr>
      <w:bookmarkStart w:id="27" w:name="_Toc59176708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역량</w:t>
      </w:r>
      <w:bookmarkEnd w:id="27"/>
    </w:p>
    <w:p w14:paraId="41BAB5E0" w14:textId="02E69C57" w:rsidR="00EA1837" w:rsidRPr="00931B8C" w:rsidRDefault="000861B1" w:rsidP="004126AF">
      <w:pPr>
        <w:keepNext/>
        <w:keepLines/>
        <w:spacing w:after="100" w:afterAutospacing="1"/>
        <w:rPr>
          <w:rFonts w:hint="eastAsia"/>
          <w:b/>
          <w:sz w:val="20"/>
          <w:szCs w:val="20"/>
          <w:lang w:val="en-US" w:eastAsia="ko-KR"/>
        </w:rPr>
      </w:pPr>
      <w:r w:rsidRPr="00931B8C">
        <w:rPr>
          <w:rFonts w:ascii="Noto Sans Mono CJK KR Regular" w:eastAsia="Noto Sans Mono CJK KR Regular" w:hAnsi="Noto Sans Mono CJK KR Regular" w:cs="KoPubWorld돋움체_Pro Bold" w:hint="eastAsia"/>
          <w:b/>
          <w:sz w:val="20"/>
          <w:szCs w:val="20"/>
          <w:lang w:eastAsia="ko-KR"/>
        </w:rPr>
        <w:t>조직은 다음 사항을 수행해야 한다</w:t>
      </w:r>
    </w:p>
    <w:p w14:paraId="32E01E21" w14:textId="4114380D" w:rsidR="00EA1837" w:rsidRPr="00150108" w:rsidRDefault="00150108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15010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프로그램의 성능 및 효과에 영향을 미치는 역할과 해당 역할에 대한 책임을 확인한다;</w:t>
      </w:r>
    </w:p>
    <w:p w14:paraId="5AF0A3F7" w14:textId="36C90325" w:rsidR="00EA1837" w:rsidRPr="00150108" w:rsidRDefault="00150108" w:rsidP="00557589">
      <w:pPr>
        <w:pStyle w:val="ListParagraph"/>
        <w:numPr>
          <w:ilvl w:val="0"/>
          <w:numId w:val="17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15010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lastRenderedPageBreak/>
        <w:t>각 역할을 수행하는 프로그램 참여자의 필요한 역량을 결정한다;</w:t>
      </w:r>
    </w:p>
    <w:p w14:paraId="5CCF1B9C" w14:textId="66ED5989" w:rsidR="00EA1837" w:rsidRPr="00150108" w:rsidRDefault="00150108" w:rsidP="00557589">
      <w:pPr>
        <w:pStyle w:val="ListParagraph"/>
        <w:numPr>
          <w:ilvl w:val="0"/>
          <w:numId w:val="17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15010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 참여자가 적절한 교육, 훈련 또는 경험을 바탕으로 자격을 갖춘 자임을 보장한</w:t>
      </w:r>
    </w:p>
    <w:p w14:paraId="10632A8F" w14:textId="579B1A32" w:rsidR="00EA1837" w:rsidRPr="00150108" w:rsidRDefault="00150108" w:rsidP="00557589">
      <w:pPr>
        <w:pStyle w:val="ListParagraph"/>
        <w:numPr>
          <w:ilvl w:val="0"/>
          <w:numId w:val="17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15010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해당하는 경우, 필요한 역량을 확보하기 위한 조치를 취한다;</w:t>
      </w:r>
    </w:p>
    <w:p w14:paraId="47645F3B" w14:textId="24F2FF22" w:rsidR="00EA1837" w:rsidRPr="00150108" w:rsidRDefault="00150108" w:rsidP="005641F2">
      <w:pPr>
        <w:pStyle w:val="ListParagraph"/>
        <w:numPr>
          <w:ilvl w:val="0"/>
          <w:numId w:val="17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15010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역량의 증거로 적절히 문서화된 정보를 보유한다.</w:t>
      </w:r>
    </w:p>
    <w:p w14:paraId="30F9EC94" w14:textId="50D22256" w:rsidR="00EA1837" w:rsidRPr="00931B8C" w:rsidRDefault="00931B8C" w:rsidP="005641F2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931B8C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7EF5C972" w14:textId="007D6540" w:rsidR="00EA1837" w:rsidRPr="00931B8C" w:rsidRDefault="000753DC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557589" w:rsidRPr="003646B6">
        <w:rPr>
          <w:rFonts w:ascii="Cambria" w:hAnsi="Cambria" w:hint="eastAsia"/>
          <w:lang w:eastAsia="ko-KR"/>
        </w:rPr>
        <w:t>1.2.1</w:t>
      </w:r>
      <w:r w:rsidR="00931B8C" w:rsidRPr="00931B8C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 내 여러 참여자에 대한 문서화된 책임과 역할 목록.</w:t>
      </w:r>
    </w:p>
    <w:p w14:paraId="363E18E5" w14:textId="043CDE74" w:rsidR="00EA1837" w:rsidRPr="00931B8C" w:rsidRDefault="000753DC" w:rsidP="00285BC3">
      <w:pPr>
        <w:pStyle w:val="ListParagraph"/>
        <w:numPr>
          <w:ilvl w:val="0"/>
          <w:numId w:val="21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557589" w:rsidRPr="003646B6">
        <w:rPr>
          <w:rFonts w:ascii="Cambria" w:hAnsi="Cambria" w:hint="eastAsia"/>
          <w:lang w:eastAsia="ko-KR"/>
        </w:rPr>
        <w:t>1.2.</w:t>
      </w:r>
      <w:r w:rsidR="000A548E" w:rsidRPr="003646B6">
        <w:rPr>
          <w:rFonts w:ascii="Cambria" w:hAnsi="Cambria" w:hint="eastAsia"/>
          <w:lang w:eastAsia="ko-KR"/>
        </w:rPr>
        <w:t>2</w:t>
      </w:r>
      <w:r w:rsidR="00931B8C" w:rsidRPr="00931B8C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각 역할에 대한 역량을 확인하는 문서.</w:t>
      </w:r>
    </w:p>
    <w:p w14:paraId="074DD40C" w14:textId="6E79C072" w:rsidR="00EA1837" w:rsidRPr="00931B8C" w:rsidRDefault="000753DC" w:rsidP="00285BC3">
      <w:pPr>
        <w:pStyle w:val="ListParagraph"/>
        <w:numPr>
          <w:ilvl w:val="0"/>
          <w:numId w:val="21"/>
        </w:numPr>
        <w:spacing w:after="120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557589" w:rsidRPr="003646B6">
        <w:rPr>
          <w:rFonts w:ascii="Cambria" w:hAnsi="Cambria" w:hint="eastAsia"/>
          <w:lang w:eastAsia="ko-KR"/>
        </w:rPr>
        <w:t>1.2.</w:t>
      </w:r>
      <w:r w:rsidR="000A548E" w:rsidRPr="003646B6">
        <w:rPr>
          <w:rFonts w:ascii="Cambria" w:hAnsi="Cambria" w:hint="eastAsia"/>
          <w:lang w:eastAsia="ko-KR"/>
        </w:rPr>
        <w:t>3</w:t>
      </w:r>
      <w:r w:rsidR="00931B8C" w:rsidRPr="00931B8C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각 프로그램 참여자에 대해 역량을 평가한 문서화된 증거.</w:t>
      </w:r>
    </w:p>
    <w:p w14:paraId="768DFC05" w14:textId="23635F05" w:rsidR="00EA1837" w:rsidRPr="00091E0F" w:rsidRDefault="00091E0F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091E0F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</w:t>
      </w:r>
      <w:r w:rsidRPr="00931B8C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:</w:t>
      </w:r>
    </w:p>
    <w:p w14:paraId="4051CCCF" w14:textId="741AB94C" w:rsidR="00285BC3" w:rsidRPr="002B7B1D" w:rsidRDefault="002B7B1D" w:rsidP="004126AF">
      <w:pPr>
        <w:rPr>
          <w:rFonts w:hint="eastAsia"/>
          <w:sz w:val="20"/>
          <w:szCs w:val="20"/>
          <w:lang w:val="en-US" w:eastAsia="ko-KR"/>
        </w:rPr>
      </w:pPr>
      <w:r w:rsidRPr="002B7B1D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 참여자가 각자의 역할과 책임에 대해 충분한 수준의 역량을 확보하도록 보장하기 위함.</w:t>
      </w:r>
    </w:p>
    <w:p w14:paraId="587AA2F8" w14:textId="7DFC158B" w:rsidR="00EA1837" w:rsidRPr="003646B6" w:rsidRDefault="00A64AF0" w:rsidP="004126AF">
      <w:pPr>
        <w:pStyle w:val="Heading3"/>
        <w:rPr>
          <w:rFonts w:hint="eastAsia"/>
          <w:lang w:val="en-US" w:eastAsia="ko-KR"/>
        </w:rPr>
      </w:pPr>
      <w:bookmarkStart w:id="28" w:name="_Toc59176709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인지도</w:t>
      </w:r>
      <w:bookmarkEnd w:id="28"/>
    </w:p>
    <w:p w14:paraId="73CAD84F" w14:textId="15F2D6E5" w:rsidR="00EA1837" w:rsidRPr="00A64AF0" w:rsidRDefault="00A64AF0" w:rsidP="004126AF">
      <w:pPr>
        <w:spacing w:after="100" w:afterAutospacing="1"/>
        <w:rPr>
          <w:rFonts w:hint="eastAsia"/>
          <w:sz w:val="20"/>
          <w:szCs w:val="20"/>
          <w:lang w:val="en-US" w:eastAsia="ko-KR"/>
        </w:rPr>
      </w:pPr>
      <w:r w:rsidRPr="00A64AF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조직은 프로그램 참여자가 다음 사항을 알고 있음을 보장해야 한다:</w:t>
      </w:r>
    </w:p>
    <w:p w14:paraId="47D95532" w14:textId="20A42883" w:rsidR="00EA1837" w:rsidRPr="00024B00" w:rsidRDefault="00024B00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024B0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오픈소스 정책;</w:t>
      </w:r>
    </w:p>
    <w:p w14:paraId="77A63ACC" w14:textId="3881C9BE" w:rsidR="00EA1837" w:rsidRPr="00024B00" w:rsidRDefault="00024B00" w:rsidP="00707647">
      <w:pPr>
        <w:pStyle w:val="ListParagraph"/>
        <w:numPr>
          <w:ilvl w:val="0"/>
          <w:numId w:val="5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024B0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오픈소스 관련 목표;</w:t>
      </w:r>
    </w:p>
    <w:p w14:paraId="3F2AA9EF" w14:textId="4B501F23" w:rsidR="00EA1837" w:rsidRPr="00024B00" w:rsidRDefault="00024B00" w:rsidP="00707647">
      <w:pPr>
        <w:pStyle w:val="ListParagraph"/>
        <w:numPr>
          <w:ilvl w:val="0"/>
          <w:numId w:val="5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024B0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프로그램의 효과에 대한 기여;</w:t>
      </w:r>
    </w:p>
    <w:p w14:paraId="62C5F92F" w14:textId="71460B76" w:rsidR="00EA1837" w:rsidRPr="00024B00" w:rsidRDefault="00024B00" w:rsidP="004126AF">
      <w:pPr>
        <w:pStyle w:val="ListParagraph"/>
        <w:numPr>
          <w:ilvl w:val="0"/>
          <w:numId w:val="5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024B0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프로그램의 요건 </w:t>
      </w:r>
      <w:proofErr w:type="spellStart"/>
      <w:r w:rsidRPr="00024B0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미준수의</w:t>
      </w:r>
      <w:proofErr w:type="spellEnd"/>
      <w:r w:rsidRPr="00024B0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의미.</w:t>
      </w:r>
    </w:p>
    <w:p w14:paraId="64394426" w14:textId="0C219194" w:rsidR="00EA1837" w:rsidRPr="00780C99" w:rsidRDefault="00780C99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780C99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03F85D18" w14:textId="7F3ECBA2" w:rsidR="00EA1837" w:rsidRPr="00780C99" w:rsidRDefault="000753DC" w:rsidP="004126AF">
      <w:pPr>
        <w:pStyle w:val="ListParagraph"/>
        <w:numPr>
          <w:ilvl w:val="0"/>
          <w:numId w:val="19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285BC3" w:rsidRPr="003646B6">
        <w:rPr>
          <w:rFonts w:ascii="Cambria" w:hAnsi="Cambria" w:hint="eastAsia"/>
          <w:lang w:eastAsia="ko-KR"/>
        </w:rPr>
        <w:t>1.3.1</w:t>
      </w:r>
      <w:r w:rsidR="00780C99" w:rsidRPr="00780C9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프로그램 참여자의 인지도를 평가한 문서화된 증거 - 프로그램의 목표, 프로그램 내에서의 기여 및 프로그램 </w:t>
      </w:r>
      <w:proofErr w:type="spellStart"/>
      <w:r w:rsidR="00780C99" w:rsidRPr="00780C9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미준수의</w:t>
      </w:r>
      <w:proofErr w:type="spellEnd"/>
      <w:r w:rsidR="00780C99" w:rsidRPr="00780C9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의미를 포함해야 한다.</w:t>
      </w:r>
    </w:p>
    <w:p w14:paraId="39EEE575" w14:textId="3576D127" w:rsidR="00EA1837" w:rsidRPr="00CC2F75" w:rsidRDefault="00CC2F75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CC2F75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1CE58183" w14:textId="292BC48A" w:rsidR="00EA1837" w:rsidRPr="00CC2F75" w:rsidRDefault="00CC2F75" w:rsidP="004126AF">
      <w:pPr>
        <w:rPr>
          <w:rFonts w:hint="eastAsia"/>
          <w:sz w:val="20"/>
          <w:szCs w:val="20"/>
          <w:lang w:val="en-US" w:eastAsia="ko-KR"/>
        </w:rPr>
      </w:pPr>
      <w:r w:rsidRPr="00CC2F7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 참여자가 프로그램 내에서 각자의 역할과 책임에 대해 충분한 수준의 인지도를 확보하도록 보장하기 위함.</w:t>
      </w:r>
    </w:p>
    <w:p w14:paraId="425B4C10" w14:textId="1D5984EC" w:rsidR="00EA1837" w:rsidRPr="003646B6" w:rsidRDefault="004F5BD0" w:rsidP="005641F2">
      <w:pPr>
        <w:pStyle w:val="Heading3"/>
        <w:spacing w:after="100" w:afterAutospacing="1"/>
        <w:rPr>
          <w:rFonts w:hint="eastAsia"/>
          <w:lang w:val="en-US" w:eastAsia="ko-KR"/>
        </w:rPr>
      </w:pPr>
      <w:bookmarkStart w:id="29" w:name="_Toc59176710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 적용 범위</w:t>
      </w:r>
      <w:bookmarkEnd w:id="29"/>
    </w:p>
    <w:p w14:paraId="4381C7B9" w14:textId="0AB91442" w:rsidR="00EA1837" w:rsidRPr="004F5BD0" w:rsidRDefault="004F5BD0" w:rsidP="005641F2">
      <w:pPr>
        <w:rPr>
          <w:rFonts w:hint="eastAsia"/>
          <w:sz w:val="20"/>
          <w:szCs w:val="20"/>
          <w:lang w:val="en-US" w:eastAsia="ko-KR"/>
        </w:rPr>
      </w:pPr>
      <w:r w:rsidRPr="004F5BD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서로 다른 프로그램들은 서로 다른 수준의 범위까지 적용될 수 있다. 예를 들어, 하나의 프로그램이 하나의 제품 라인, 전체 부서 또는 전체 조직을 관리할 수 있다. 프로그램별로 범위 지정이 이루어질 필요가 있다.</w:t>
      </w:r>
    </w:p>
    <w:p w14:paraId="45634714" w14:textId="3278971C" w:rsidR="00EA1837" w:rsidRPr="004F5BD0" w:rsidRDefault="004F5BD0" w:rsidP="00952169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4F5BD0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0CAAA7EE" w14:textId="2227DC56" w:rsidR="00EA1837" w:rsidRPr="004F5BD0" w:rsidRDefault="000753DC" w:rsidP="005641F2">
      <w:pPr>
        <w:pStyle w:val="ListParagraph"/>
        <w:numPr>
          <w:ilvl w:val="0"/>
          <w:numId w:val="23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557589" w:rsidRPr="003646B6">
        <w:rPr>
          <w:rFonts w:ascii="Cambria" w:hAnsi="Cambria" w:hint="eastAsia"/>
          <w:lang w:eastAsia="ko-KR"/>
        </w:rPr>
        <w:t>1.4.1</w:t>
      </w:r>
      <w:r w:rsidR="004F5BD0" w:rsidRPr="004F5BD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프로그램의 적용 범위와 한계를 명확하게 정의한 문서화된 진술.</w:t>
      </w:r>
    </w:p>
    <w:p w14:paraId="32236D7F" w14:textId="4DE37F0D" w:rsidR="00EA1837" w:rsidRPr="003816F0" w:rsidRDefault="003816F0" w:rsidP="005641F2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3816F0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lastRenderedPageBreak/>
        <w:t>이유:</w:t>
      </w:r>
    </w:p>
    <w:p w14:paraId="142C8279" w14:textId="4E2D5CDB" w:rsidR="00EA1837" w:rsidRPr="003816F0" w:rsidRDefault="003816F0" w:rsidP="005641F2">
      <w:pPr>
        <w:rPr>
          <w:rFonts w:hint="eastAsia"/>
          <w:sz w:val="20"/>
          <w:szCs w:val="20"/>
          <w:lang w:val="en-US" w:eastAsia="ko-KR"/>
        </w:rPr>
      </w:pPr>
      <w:r w:rsidRPr="003816F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조직의 필요 범위에 가장 적합한 프로그램을 구성할 수 있도록 유연성을 제공하기 위함. 일부 조직은 특정 </w:t>
      </w:r>
      <w:proofErr w:type="spellStart"/>
      <w:r w:rsidRPr="003816F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제품군에</w:t>
      </w:r>
      <w:proofErr w:type="spellEnd"/>
      <w:r w:rsidRPr="003816F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대해서만 프로그램을 유지하도록 선택할 수 있고, 또한, 다른 조직은 전체 조직의 공급 대상 소프트웨어를 관리하도록 프로그램을 구현할 수 있다.</w:t>
      </w:r>
    </w:p>
    <w:p w14:paraId="58FC46C2" w14:textId="76472666" w:rsidR="00EA1837" w:rsidRPr="003646B6" w:rsidRDefault="006A108F" w:rsidP="005641F2">
      <w:pPr>
        <w:pStyle w:val="Heading3"/>
        <w:spacing w:after="100" w:afterAutospacing="1"/>
        <w:rPr>
          <w:rFonts w:hint="eastAsia"/>
          <w:lang w:val="en-US" w:eastAsia="ko-KR"/>
        </w:rPr>
      </w:pPr>
      <w:bookmarkStart w:id="30" w:name="_Toc59176711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라이선스 의무</w:t>
      </w:r>
      <w:bookmarkEnd w:id="30"/>
    </w:p>
    <w:p w14:paraId="61336BB2" w14:textId="618C1B2E" w:rsidR="00EA1837" w:rsidRPr="006A108F" w:rsidRDefault="006A108F" w:rsidP="005641F2">
      <w:pPr>
        <w:rPr>
          <w:rFonts w:hint="eastAsia"/>
          <w:sz w:val="20"/>
          <w:szCs w:val="20"/>
          <w:lang w:val="en-US" w:eastAsia="ko-KR"/>
        </w:rPr>
      </w:pPr>
      <w:r w:rsidRPr="006A108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각 라이선스에 의해 부여된 의무, 제한 및 권리를 결정하기 위해 식별된 라이선스를 검토하는 프로세스가 존재해야 한다.</w:t>
      </w:r>
    </w:p>
    <w:p w14:paraId="78133A1A" w14:textId="7C734E7D" w:rsidR="00EA1837" w:rsidRPr="009E042F" w:rsidRDefault="009E042F" w:rsidP="005641F2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9E042F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14A8F63A" w14:textId="4911646E" w:rsidR="00EA1837" w:rsidRPr="009E042F" w:rsidRDefault="000753DC" w:rsidP="00894EAB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</w:t>
      </w:r>
      <w:r w:rsidR="00094732" w:rsidRPr="003646B6">
        <w:rPr>
          <w:rFonts w:ascii="Cambria" w:hAnsi="Cambria" w:hint="eastAsia"/>
          <w:lang w:eastAsia="ko-KR"/>
        </w:rPr>
        <w:t>.</w:t>
      </w:r>
      <w:r w:rsidR="006560E8" w:rsidRPr="003646B6">
        <w:rPr>
          <w:rFonts w:ascii="Cambria" w:hAnsi="Cambria" w:hint="eastAsia"/>
          <w:lang w:eastAsia="ko-KR"/>
        </w:rPr>
        <w:t>1.5.1</w:t>
      </w:r>
      <w:r w:rsidR="009E042F" w:rsidRPr="009E042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각 식별된 라이선스에 의해 부과되는 의무, 제한 및 권리를 검토하고 문서화하기 위한 문서화된 절차.</w:t>
      </w:r>
    </w:p>
    <w:p w14:paraId="20F4B04A" w14:textId="4FA0262B" w:rsidR="00EA1837" w:rsidRPr="009E042F" w:rsidRDefault="009E042F" w:rsidP="005641F2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9E042F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661BCDFD" w14:textId="0681C4E2" w:rsidR="00EA1837" w:rsidRPr="009E042F" w:rsidRDefault="009E042F" w:rsidP="005641F2">
      <w:pPr>
        <w:rPr>
          <w:rFonts w:hint="eastAsia"/>
          <w:sz w:val="20"/>
          <w:szCs w:val="20"/>
          <w:lang w:val="en-US" w:eastAsia="ko-KR"/>
        </w:rPr>
      </w:pPr>
      <w:r w:rsidRPr="009E042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조직이 직면할 수 있는 다양한 사용 사례(3.3.2절에 정의)에 대해 각 식별된 라이선스의 의무를 검토하고 확인하기 위한 프로세스가 존재하도록 보장하기 위함.</w:t>
      </w:r>
    </w:p>
    <w:p w14:paraId="0C3AD15D" w14:textId="1E3BB773" w:rsidR="003E247B" w:rsidRPr="003646B6" w:rsidRDefault="003E1641" w:rsidP="005641F2">
      <w:pPr>
        <w:pStyle w:val="Heading2"/>
        <w:spacing w:line="240" w:lineRule="atLeast"/>
        <w:rPr>
          <w:rFonts w:hint="eastAsia"/>
          <w:lang w:val="en-US" w:eastAsia="ko-KR"/>
        </w:rPr>
      </w:pPr>
      <w:bookmarkStart w:id="31" w:name="_Toc59176712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관련 업무 정의 및 지원</w:t>
      </w:r>
      <w:bookmarkEnd w:id="31"/>
    </w:p>
    <w:p w14:paraId="477E94FB" w14:textId="13D5E9E8" w:rsidR="003E247B" w:rsidRPr="003E1641" w:rsidRDefault="00B512E1" w:rsidP="00894EAB">
      <w:pPr>
        <w:pStyle w:val="Heading3"/>
        <w:spacing w:after="100" w:afterAutospacing="1"/>
        <w:rPr>
          <w:rFonts w:hint="eastAsia"/>
          <w:sz w:val="20"/>
          <w:szCs w:val="20"/>
          <w:lang w:val="en-US" w:eastAsia="ko-KR"/>
        </w:rPr>
      </w:pPr>
      <w:bookmarkStart w:id="32" w:name="_Toc59176713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접근성</w:t>
      </w:r>
      <w:bookmarkEnd w:id="32"/>
    </w:p>
    <w:p w14:paraId="5E2643DD" w14:textId="484F9613" w:rsidR="003E247B" w:rsidRPr="003E1641" w:rsidRDefault="003E1641" w:rsidP="00894EAB">
      <w:pPr>
        <w:spacing w:after="100" w:afterAutospacing="1"/>
        <w:rPr>
          <w:rFonts w:hint="eastAsia"/>
          <w:sz w:val="20"/>
          <w:szCs w:val="20"/>
          <w:lang w:val="en-US" w:eastAsia="ko-KR"/>
        </w:rPr>
      </w:pPr>
      <w:r w:rsidRPr="003E164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외부 오픈소스 문의에 효과적으로 대응할 수 있는 프로세스를 유지한다. 제삼자가 오픈소스 </w:t>
      </w:r>
      <w:proofErr w:type="spellStart"/>
      <w:r w:rsidRPr="003E164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Pr="003E164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문의를 할 수 있는 방법을 공개적으로 밝힌다.</w:t>
      </w:r>
    </w:p>
    <w:p w14:paraId="775B21AE" w14:textId="38F1AC31" w:rsidR="003E247B" w:rsidRPr="00B512E1" w:rsidRDefault="00B512E1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B512E1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7E280AB7" w14:textId="06946667" w:rsidR="003E247B" w:rsidRPr="00B512E1" w:rsidRDefault="00050B78" w:rsidP="00952169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0A548E" w:rsidRPr="003646B6">
        <w:rPr>
          <w:rFonts w:ascii="Cambria" w:hAnsi="Cambria" w:hint="eastAsia"/>
          <w:lang w:eastAsia="ko-KR"/>
        </w:rPr>
        <w:t>2.1.1</w:t>
      </w:r>
      <w:r w:rsidR="00B512E1" w:rsidRPr="00B512E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제삼자가 오픈소스 라이선스 </w:t>
      </w:r>
      <w:proofErr w:type="spellStart"/>
      <w:r w:rsidR="00B512E1" w:rsidRPr="00B512E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="00B512E1" w:rsidRPr="00B512E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문의를 할 수 있게 공개적으로 알려진 방법(공개된 연락처 이메일 주소, 또는 Linux Foundation의 Open Compliance Directory 등).</w:t>
      </w:r>
    </w:p>
    <w:p w14:paraId="61300E15" w14:textId="424405BD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 w:hint="eastAsia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0A548E" w:rsidRPr="003646B6">
        <w:rPr>
          <w:rFonts w:ascii="Cambria" w:hAnsi="Cambria" w:hint="eastAsia"/>
          <w:lang w:eastAsia="ko-KR"/>
        </w:rPr>
        <w:t>2.1.2</w:t>
      </w:r>
      <w:r w:rsidR="00AC1062" w:rsidRPr="00AC1062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제삼자의 오픈소스 라이선스 </w:t>
      </w:r>
      <w:proofErr w:type="spellStart"/>
      <w:r w:rsidR="00AC1062" w:rsidRPr="00AC1062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="00AC1062" w:rsidRPr="00AC1062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문의에 대응하기 위한 내부의 문서화된 절차.</w:t>
      </w:r>
    </w:p>
    <w:p w14:paraId="0CC7D806" w14:textId="73878449" w:rsidR="003E247B" w:rsidRPr="00943A78" w:rsidRDefault="00943A78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943A78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69B72549" w14:textId="3A47F2D2" w:rsidR="003E247B" w:rsidRPr="00943A78" w:rsidRDefault="00943A78" w:rsidP="004126AF">
      <w:pPr>
        <w:rPr>
          <w:rFonts w:hint="eastAsia"/>
          <w:sz w:val="20"/>
          <w:szCs w:val="20"/>
          <w:lang w:val="en-US" w:eastAsia="ko-KR"/>
        </w:rPr>
      </w:pPr>
      <w:r w:rsidRPr="00943A7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제삼자가 오픈소스 </w:t>
      </w:r>
      <w:proofErr w:type="spellStart"/>
      <w:r w:rsidRPr="00943A7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Pr="00943A7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문의를 위해 조직에 연락할 수 있는 합리적인 방법이 존재하고, 조직이 효과적으로 대응할 준비가 되도록 보장하기 위함.</w:t>
      </w:r>
    </w:p>
    <w:p w14:paraId="3A1DE902" w14:textId="5E6A901E" w:rsidR="003E247B" w:rsidRPr="003646B6" w:rsidRDefault="00D5581E" w:rsidP="004126AF">
      <w:pPr>
        <w:pStyle w:val="Heading3"/>
        <w:rPr>
          <w:rFonts w:hint="eastAsia"/>
          <w:lang w:val="en-US" w:eastAsia="ko-KR"/>
        </w:rPr>
      </w:pPr>
      <w:bookmarkStart w:id="33" w:name="_Toc59176714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효과적인 리소스 제공</w:t>
      </w:r>
      <w:bookmarkEnd w:id="33"/>
    </w:p>
    <w:p w14:paraId="2880BB88" w14:textId="281D13C1" w:rsidR="003E247B" w:rsidRPr="00D5581E" w:rsidRDefault="00D5581E" w:rsidP="004126AF">
      <w:pPr>
        <w:keepNext/>
        <w:spacing w:after="100" w:afterAutospacing="1"/>
        <w:rPr>
          <w:rFonts w:hint="eastAsia"/>
          <w:sz w:val="20"/>
          <w:szCs w:val="20"/>
          <w:lang w:val="en-US" w:eastAsia="ko-KR"/>
        </w:rPr>
      </w:pPr>
      <w:r w:rsidRPr="00D558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 업무를 확인하고 리소스를 제공하라:</w:t>
      </w:r>
    </w:p>
    <w:p w14:paraId="6DA72705" w14:textId="55A4EAA5" w:rsidR="003E247B" w:rsidRPr="003646B6" w:rsidRDefault="00D5581E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hAnsi="Cambria" w:hint="eastAsia"/>
          <w:lang w:eastAsia="ko-KR"/>
        </w:rPr>
      </w:pP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프로그램 업무를 성공적으로 수행할 수 있도록 책임을 할당하라.</w:t>
      </w:r>
      <w:r w:rsidR="003E247B" w:rsidRPr="003646B6">
        <w:rPr>
          <w:rFonts w:ascii="Cambria" w:hAnsi="Cambria" w:hint="eastAsia"/>
          <w:lang w:eastAsia="ko-KR"/>
        </w:rPr>
        <w:t xml:space="preserve"> </w:t>
      </w:r>
    </w:p>
    <w:p w14:paraId="4090EA1F" w14:textId="5E7EB00D" w:rsidR="003E247B" w:rsidRPr="00D5581E" w:rsidRDefault="00D5581E" w:rsidP="004126AF">
      <w:pPr>
        <w:pStyle w:val="ListParagraph"/>
        <w:numPr>
          <w:ilvl w:val="0"/>
          <w:numId w:val="38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D558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 업무를 위해 충분한 리소스가 제공된다:</w:t>
      </w:r>
    </w:p>
    <w:p w14:paraId="1272721E" w14:textId="052EF908" w:rsidR="003E247B" w:rsidRPr="001B3E9B" w:rsidRDefault="001B3E9B" w:rsidP="004126AF">
      <w:pPr>
        <w:pStyle w:val="ListParagraph"/>
        <w:numPr>
          <w:ilvl w:val="1"/>
          <w:numId w:val="38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1B3E9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업무를 수행할 시간이 할당되었다;</w:t>
      </w:r>
    </w:p>
    <w:p w14:paraId="4B90ADFB" w14:textId="007C3B61" w:rsidR="003E247B" w:rsidRPr="001B3E9B" w:rsidRDefault="001B3E9B" w:rsidP="004126AF">
      <w:pPr>
        <w:pStyle w:val="ListParagraph"/>
        <w:numPr>
          <w:ilvl w:val="1"/>
          <w:numId w:val="38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1B3E9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lastRenderedPageBreak/>
        <w:t>적절한 자금이 할당되었다.</w:t>
      </w:r>
    </w:p>
    <w:p w14:paraId="086F6229" w14:textId="6D3352C6" w:rsidR="003E247B" w:rsidRPr="001B3E9B" w:rsidRDefault="001B3E9B" w:rsidP="004126AF">
      <w:pPr>
        <w:pStyle w:val="ListParagraph"/>
        <w:numPr>
          <w:ilvl w:val="0"/>
          <w:numId w:val="38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1B3E9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정책 및 지원 업무를 검토하고 업데이트하는 프로세스가 존재한다;</w:t>
      </w:r>
    </w:p>
    <w:p w14:paraId="3415688E" w14:textId="10F3E090" w:rsidR="003E247B" w:rsidRPr="001B3E9B" w:rsidRDefault="001B3E9B" w:rsidP="004126AF">
      <w:pPr>
        <w:pStyle w:val="ListParagraph"/>
        <w:numPr>
          <w:ilvl w:val="0"/>
          <w:numId w:val="38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1B3E9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오픈소스 라이선스 </w:t>
      </w:r>
      <w:proofErr w:type="spellStart"/>
      <w:r w:rsidRPr="001B3E9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컴플라이언스와</w:t>
      </w:r>
      <w:proofErr w:type="spellEnd"/>
      <w:r w:rsidRPr="001B3E9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관련된 법률 가이드를 필요로 하는 인원이 법률 전문 지식을 이용할 수 있다</w:t>
      </w:r>
    </w:p>
    <w:p w14:paraId="3458E920" w14:textId="131EA3BF" w:rsidR="003E247B" w:rsidRPr="004C428F" w:rsidRDefault="004C428F" w:rsidP="004126AF">
      <w:pPr>
        <w:pStyle w:val="ListParagraph"/>
        <w:numPr>
          <w:ilvl w:val="0"/>
          <w:numId w:val="38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4C428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오픈소스 라이선스 </w:t>
      </w:r>
      <w:proofErr w:type="spellStart"/>
      <w:r w:rsidRPr="004C428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Pr="004C428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문제를 해결하기 위한 프로세스가 존재한다.</w:t>
      </w:r>
    </w:p>
    <w:p w14:paraId="2432A4E5" w14:textId="53517870" w:rsidR="003E247B" w:rsidRPr="004C428F" w:rsidRDefault="004C428F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4C428F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45ECB1EB" w14:textId="6216E784" w:rsidR="003E247B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 w:hint="eastAsia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C732DE" w:rsidRPr="003646B6">
        <w:rPr>
          <w:rFonts w:ascii="Cambria" w:hAnsi="Cambria" w:hint="eastAsia"/>
          <w:lang w:eastAsia="ko-KR"/>
        </w:rPr>
        <w:t>2.2.1</w:t>
      </w:r>
      <w:r w:rsidR="00B62895" w:rsidRPr="00B6289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확인된 프로그램 역할의 담당자 이름, 그룹 또는 기능이 기재된 문서.</w:t>
      </w:r>
    </w:p>
    <w:p w14:paraId="24725E36" w14:textId="143CAE6F" w:rsidR="003E247B" w:rsidRPr="00B62895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C732DE" w:rsidRPr="003646B6">
        <w:rPr>
          <w:rFonts w:ascii="Cambria" w:hAnsi="Cambria" w:hint="eastAsia"/>
          <w:lang w:eastAsia="ko-KR"/>
        </w:rPr>
        <w:t>2.2.2</w:t>
      </w:r>
      <w:r w:rsidR="00B62895" w:rsidRPr="00B6289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확인된 프로그램 역할이 적절하게 충원되었고 적합하게 자금이 제공되었다.</w:t>
      </w:r>
    </w:p>
    <w:p w14:paraId="52950F4A" w14:textId="4D5D9EA0" w:rsidR="003E247B" w:rsidRPr="00B62895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C732DE" w:rsidRPr="003646B6">
        <w:rPr>
          <w:rFonts w:ascii="Cambria" w:hAnsi="Cambria" w:hint="eastAsia"/>
          <w:lang w:eastAsia="ko-KR"/>
        </w:rPr>
        <w:t>2.2.3</w:t>
      </w:r>
      <w:r w:rsidR="00B62895" w:rsidRPr="00B6289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오픈소스 라이선스 </w:t>
      </w:r>
      <w:proofErr w:type="spellStart"/>
      <w:r w:rsidR="00B62895" w:rsidRPr="00B6289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="00B62895" w:rsidRPr="00B6289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문제를 해결하기 위해 내부 또는 외부의 전문 법률 지식을 이용하는 방법의 확인.</w:t>
      </w:r>
    </w:p>
    <w:p w14:paraId="3B786346" w14:textId="7458E071" w:rsidR="003E247B" w:rsidRPr="00B62895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C732DE" w:rsidRPr="003646B6">
        <w:rPr>
          <w:rFonts w:ascii="Cambria" w:hAnsi="Cambria" w:hint="eastAsia"/>
          <w:lang w:eastAsia="ko-KR"/>
        </w:rPr>
        <w:t>2.2.4</w:t>
      </w:r>
      <w:r w:rsidR="00B62895" w:rsidRPr="00B6289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오픈소스 </w:t>
      </w:r>
      <w:proofErr w:type="spellStart"/>
      <w:r w:rsidR="00B62895" w:rsidRPr="00B6289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컴플라이언스에</w:t>
      </w:r>
      <w:proofErr w:type="spellEnd"/>
      <w:r w:rsidR="00B62895" w:rsidRPr="00B6289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대한 내부 책임을 할당하는 문서화된 절차.</w:t>
      </w:r>
    </w:p>
    <w:p w14:paraId="148542A8" w14:textId="4E3A2BAB" w:rsidR="003E247B" w:rsidRPr="00B62895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C732DE" w:rsidRPr="003646B6">
        <w:rPr>
          <w:rFonts w:ascii="Cambria" w:hAnsi="Cambria" w:hint="eastAsia"/>
          <w:lang w:eastAsia="ko-KR"/>
        </w:rPr>
        <w:t>2.2.5</w:t>
      </w:r>
      <w:r w:rsidR="00B62895" w:rsidRPr="00B6289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미준수 사례의 검토 및 시정을 규정하는 문서화된 절차.</w:t>
      </w:r>
    </w:p>
    <w:p w14:paraId="5720D4FF" w14:textId="7A24FDA2" w:rsidR="003E247B" w:rsidRPr="0065204B" w:rsidRDefault="0065204B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65204B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21981B85" w14:textId="7B1EC6F6" w:rsidR="003E247B" w:rsidRPr="0065204B" w:rsidRDefault="0065204B" w:rsidP="004126AF">
      <w:pPr>
        <w:rPr>
          <w:rFonts w:hint="eastAsia"/>
          <w:sz w:val="20"/>
          <w:szCs w:val="20"/>
          <w:lang w:val="en-US" w:eastAsia="ko-KR"/>
        </w:rPr>
      </w:pPr>
      <w:proofErr w:type="spellStart"/>
      <w:r w:rsidRPr="0065204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i</w:t>
      </w:r>
      <w:proofErr w:type="spellEnd"/>
      <w:r w:rsidRPr="0065204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) 프로그램 책임이 효과적으로 지원되고 리소스를 제공받으며 ii) 정책 및 지원 프로세스가 새로운 오픈소스 </w:t>
      </w:r>
      <w:proofErr w:type="spellStart"/>
      <w:r w:rsidRPr="0065204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Pr="0065204B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모범 사례를 수용하기 위해 정기적으로 업데이트되는 것을 보장하기 위함.</w:t>
      </w:r>
    </w:p>
    <w:p w14:paraId="29C020CE" w14:textId="24E381A7" w:rsidR="00AB61D2" w:rsidRPr="003646B6" w:rsidRDefault="000E6BEF" w:rsidP="004126AF">
      <w:pPr>
        <w:pStyle w:val="Heading2"/>
        <w:spacing w:line="240" w:lineRule="atLeast"/>
        <w:rPr>
          <w:rFonts w:hint="eastAsia"/>
          <w:lang w:val="en-US" w:eastAsia="ko-KR"/>
        </w:rPr>
      </w:pPr>
      <w:bookmarkStart w:id="34" w:name="_Toc59176715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오픈소스 </w:t>
      </w:r>
      <w:r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콘</w:t>
      </w:r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텐츠 검토 및 승인</w:t>
      </w:r>
      <w:bookmarkEnd w:id="34"/>
    </w:p>
    <w:p w14:paraId="4AB74DBC" w14:textId="27FED4EE" w:rsidR="00AB61D2" w:rsidRPr="003646B6" w:rsidRDefault="000E6BEF" w:rsidP="00707647">
      <w:pPr>
        <w:pStyle w:val="Heading3"/>
        <w:rPr>
          <w:rFonts w:hint="eastAsia"/>
          <w:lang w:val="en-US" w:eastAsia="ko-KR"/>
        </w:rPr>
      </w:pPr>
      <w:bookmarkStart w:id="35" w:name="_Toc59176716"/>
      <w:proofErr w:type="gram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BOM(</w:t>
      </w:r>
      <w:proofErr w:type="gram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Bill of Materials)</w:t>
      </w:r>
      <w:bookmarkEnd w:id="35"/>
    </w:p>
    <w:p w14:paraId="752E0966" w14:textId="07D69D38" w:rsidR="00AB61D2" w:rsidRPr="000E6BEF" w:rsidRDefault="000E6BEF" w:rsidP="00707647">
      <w:pPr>
        <w:rPr>
          <w:rFonts w:hint="eastAsia"/>
          <w:sz w:val="20"/>
          <w:szCs w:val="20"/>
          <w:lang w:val="en-US" w:eastAsia="ko-KR"/>
        </w:rPr>
      </w:pPr>
      <w:r w:rsidRPr="000E6BE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공급 대상 소프트웨어를 구성하는 각 오픈소스 컴포넌트(및 식별된 라이선스)</w:t>
      </w:r>
      <w:proofErr w:type="spellStart"/>
      <w:r w:rsidRPr="000E6BE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를</w:t>
      </w:r>
      <w:proofErr w:type="spellEnd"/>
      <w:r w:rsidRPr="000E6BE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포함하는 BOM을 작성하고 관리하는 프로세스가 있어야 한다.</w:t>
      </w:r>
      <w:r w:rsidR="00AB61D2" w:rsidRPr="000E6BEF">
        <w:rPr>
          <w:rFonts w:hint="eastAsia"/>
          <w:sz w:val="20"/>
          <w:szCs w:val="20"/>
          <w:lang w:val="en-US" w:eastAsia="ko-KR"/>
        </w:rPr>
        <w:t xml:space="preserve"> </w:t>
      </w:r>
    </w:p>
    <w:p w14:paraId="5A1A6173" w14:textId="4F36C67A" w:rsidR="00AB61D2" w:rsidRPr="000E6BEF" w:rsidRDefault="000E6BEF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0E6BEF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41195AF0" w14:textId="29C7D996" w:rsidR="00AB61D2" w:rsidRPr="000E6BEF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790A8A" w:rsidRPr="003646B6">
        <w:rPr>
          <w:rFonts w:ascii="Cambria" w:hAnsi="Cambria" w:hint="eastAsia"/>
          <w:lang w:eastAsia="ko-KR"/>
        </w:rPr>
        <w:t>3.1.1</w:t>
      </w:r>
      <w:r w:rsidR="000E6BEF" w:rsidRPr="000E6BE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공급 대상 소프트웨어를 구성하는 오픈소스 컴포넌트 모음에 대한 정보를 식별, 추적, 검토, 승인 및 보관하는 문서화된 절차.</w:t>
      </w:r>
    </w:p>
    <w:p w14:paraId="04C271B9" w14:textId="76BAF5AB" w:rsidR="00AB61D2" w:rsidRPr="000E6BEF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790A8A" w:rsidRPr="003646B6">
        <w:rPr>
          <w:rFonts w:ascii="Cambria" w:hAnsi="Cambria" w:hint="eastAsia"/>
          <w:lang w:eastAsia="ko-KR"/>
        </w:rPr>
        <w:t>3.1.2</w:t>
      </w:r>
      <w:r w:rsidR="000E6BEF" w:rsidRPr="000E6BEF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공급 대상 소프트웨어에 대해 문서화된 절차가 적절히 준수되었음을 입증하는 오픈소스 컴포넌트 기록.</w:t>
      </w:r>
    </w:p>
    <w:p w14:paraId="10F90BA1" w14:textId="7EF82245" w:rsidR="00AB61D2" w:rsidRPr="004B6C10" w:rsidRDefault="004B6C10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4B6C10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3D3FE3E6" w14:textId="27D3580B" w:rsidR="00AB61D2" w:rsidRPr="004B6C10" w:rsidRDefault="004B6C10" w:rsidP="004126AF">
      <w:pPr>
        <w:rPr>
          <w:rFonts w:hint="eastAsia"/>
          <w:sz w:val="20"/>
          <w:szCs w:val="20"/>
          <w:lang w:val="en-US" w:eastAsia="ko-KR"/>
        </w:rPr>
      </w:pPr>
      <w:r w:rsidRPr="004B6C10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공급 대상 소프트웨어를 구성하는데 사용된 오픈소스 컴포넌트 BOM을 생성하고 관리하기 위한 프로세스가 존재함을 보장하기 위함. 공급 대상 소프트웨어의 배포에 적용되는 의무와 제한 사항을 이해하기 위해 각 컴포넌트의 라이선스 조건에 대한 체계적인 검토와 승인을 지원하는 BOM이 필요하다.</w:t>
      </w:r>
    </w:p>
    <w:p w14:paraId="44312040" w14:textId="7AAB8A24" w:rsidR="00AB61D2" w:rsidRPr="003646B6" w:rsidRDefault="004B6C10" w:rsidP="004126AF">
      <w:pPr>
        <w:pStyle w:val="Heading3"/>
        <w:rPr>
          <w:rFonts w:hint="eastAsia"/>
          <w:lang w:val="en-US" w:eastAsia="ko-KR"/>
        </w:rPr>
      </w:pPr>
      <w:bookmarkStart w:id="36" w:name="_Toc59176717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lastRenderedPageBreak/>
        <w:t xml:space="preserve">라이선스 </w:t>
      </w:r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컴플라이언스</w:t>
      </w:r>
      <w:bookmarkEnd w:id="36"/>
      <w:proofErr w:type="spellEnd"/>
    </w:p>
    <w:p w14:paraId="2BAF0CBF" w14:textId="732D68D6" w:rsidR="00AB61D2" w:rsidRPr="00712979" w:rsidRDefault="00712979" w:rsidP="00707647">
      <w:pPr>
        <w:rPr>
          <w:rFonts w:hint="eastAsia"/>
          <w:sz w:val="20"/>
          <w:szCs w:val="20"/>
          <w:lang w:val="en-US" w:eastAsia="ko-KR"/>
        </w:rPr>
      </w:pPr>
      <w:r w:rsidRPr="0071297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프로그램은 공급 대상 소프트웨어에 대해 프로그램 참여자가 접하게 되는 일반적인 오픈소스 사용 사례를 처리할 수 있어야 하며, 다음과 같은 사례가 포함될 수 있다(이 목록이 완전한 것은 아니며, 모든 사용 사례가 적용되어야 하는 것은 아니다).:</w:t>
      </w:r>
    </w:p>
    <w:p w14:paraId="7588B886" w14:textId="4D10D249" w:rsidR="00AB61D2" w:rsidRPr="00712979" w:rsidRDefault="00712979" w:rsidP="004126AF">
      <w:pPr>
        <w:pStyle w:val="ListParagraph"/>
        <w:numPr>
          <w:ilvl w:val="0"/>
          <w:numId w:val="40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71297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바이너리 형태로 배포;</w:t>
      </w:r>
    </w:p>
    <w:p w14:paraId="191BF547" w14:textId="0D6320B8" w:rsidR="00AB61D2" w:rsidRPr="00712979" w:rsidRDefault="00712979" w:rsidP="004126AF">
      <w:pPr>
        <w:pStyle w:val="ListParagraph"/>
        <w:numPr>
          <w:ilvl w:val="0"/>
          <w:numId w:val="40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71297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소스 형태로 배포;</w:t>
      </w:r>
    </w:p>
    <w:p w14:paraId="609D5D5D" w14:textId="12FA3D4E" w:rsidR="00AB61D2" w:rsidRPr="00712979" w:rsidRDefault="00712979" w:rsidP="004126AF">
      <w:pPr>
        <w:pStyle w:val="ListParagraph"/>
        <w:numPr>
          <w:ilvl w:val="0"/>
          <w:numId w:val="40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71297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가 라이선스 의무를 발생시키는 다른 오픈소스와 통합;</w:t>
      </w:r>
    </w:p>
    <w:p w14:paraId="101397F3" w14:textId="1521A4D9" w:rsidR="00AB61D2" w:rsidRPr="00712979" w:rsidRDefault="00712979" w:rsidP="004126AF">
      <w:pPr>
        <w:pStyle w:val="ListParagraph"/>
        <w:numPr>
          <w:ilvl w:val="0"/>
          <w:numId w:val="40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71297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수정한 오픈소스를 포함;</w:t>
      </w:r>
    </w:p>
    <w:p w14:paraId="5AB8EC9D" w14:textId="3D446EDF" w:rsidR="00AB61D2" w:rsidRPr="00712979" w:rsidRDefault="00712979" w:rsidP="004126AF">
      <w:pPr>
        <w:pStyle w:val="ListParagraph"/>
        <w:numPr>
          <w:ilvl w:val="0"/>
          <w:numId w:val="40"/>
        </w:numPr>
        <w:jc w:val="left"/>
        <w:rPr>
          <w:rFonts w:ascii="Cambria" w:hAnsi="Cambria" w:hint="eastAsia"/>
          <w:sz w:val="20"/>
          <w:szCs w:val="20"/>
          <w:lang w:eastAsia="ko-KR"/>
        </w:rPr>
      </w:pPr>
      <w:r w:rsidRPr="0071297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공급 대상 소프트웨어 내에서 상호 작용하는 다른 컴포넌트와 호환되지 않는 라이선스 하의 오픈소스 또는 기타 소프트웨어를 포함;</w:t>
      </w:r>
    </w:p>
    <w:p w14:paraId="035A2ABD" w14:textId="477FE961" w:rsidR="00AB61D2" w:rsidRPr="00712979" w:rsidRDefault="00712979" w:rsidP="004126AF">
      <w:pPr>
        <w:pStyle w:val="ListParagraph"/>
        <w:numPr>
          <w:ilvl w:val="0"/>
          <w:numId w:val="40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712979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저작자 표시 요건이 있는 오픈소스를 포함.</w:t>
      </w:r>
    </w:p>
    <w:p w14:paraId="1AE91E86" w14:textId="6343D0F5" w:rsidR="00AB61D2" w:rsidRPr="007117C4" w:rsidRDefault="007117C4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7117C4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7C44C17C" w14:textId="022A9A9A" w:rsidR="00AB61D2" w:rsidRPr="007117C4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161E62" w:rsidRPr="003646B6">
        <w:rPr>
          <w:rFonts w:ascii="Cambria" w:hAnsi="Cambria" w:hint="eastAsia"/>
          <w:lang w:eastAsia="ko-KR"/>
        </w:rPr>
        <w:t>3.2.1</w:t>
      </w:r>
      <w:r w:rsidR="007117C4" w:rsidRPr="007117C4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공급 대상 소프트웨어의 오픈소스 컴포넌트에 대해 일반적인 오픈소스 라이선스 사용 사례를 처리하기 위한 문서화된 절차.</w:t>
      </w:r>
    </w:p>
    <w:p w14:paraId="77238A11" w14:textId="0AF20427" w:rsidR="00AB61D2" w:rsidRPr="007117C4" w:rsidRDefault="007117C4" w:rsidP="00952169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7117C4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2974B6C6" w14:textId="1FF98821" w:rsidR="00AB61D2" w:rsidRPr="007117C4" w:rsidRDefault="007117C4" w:rsidP="004126AF">
      <w:pPr>
        <w:rPr>
          <w:rFonts w:hint="eastAsia"/>
          <w:sz w:val="20"/>
          <w:szCs w:val="20"/>
          <w:lang w:val="en-US" w:eastAsia="ko-KR"/>
        </w:rPr>
      </w:pPr>
      <w:r w:rsidRPr="007117C4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프로그램이 조직의 일반적인 오픈소스 라이선스 사용 사례를 처리하기에 충분히 견고하고, 이 활동을 지원하기 위한 절차가 존재하며 이 절차를 준수하도록 하기 위함.</w:t>
      </w:r>
      <w:r w:rsidR="00AB61D2" w:rsidRPr="007117C4">
        <w:rPr>
          <w:rFonts w:hint="eastAsia"/>
          <w:sz w:val="20"/>
          <w:szCs w:val="20"/>
          <w:lang w:val="en-US" w:eastAsia="ko-KR"/>
        </w:rPr>
        <w:t xml:space="preserve"> </w:t>
      </w:r>
    </w:p>
    <w:p w14:paraId="750494EE" w14:textId="6AA2201C" w:rsidR="00E02537" w:rsidRPr="003646B6" w:rsidRDefault="007117C4" w:rsidP="004126AF">
      <w:pPr>
        <w:pStyle w:val="Heading2"/>
        <w:spacing w:line="240" w:lineRule="atLeast"/>
        <w:rPr>
          <w:rFonts w:hint="eastAsia"/>
          <w:lang w:val="en-US" w:eastAsia="ko-KR"/>
        </w:rPr>
      </w:pPr>
      <w:bookmarkStart w:id="37" w:name="_Toc59176718"/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컴플라이언스</w:t>
      </w:r>
      <w:proofErr w:type="spell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결과물 생성 및 전달</w:t>
      </w:r>
      <w:bookmarkEnd w:id="37"/>
    </w:p>
    <w:p w14:paraId="4BD26C44" w14:textId="39DFD289" w:rsidR="00E02537" w:rsidRPr="003646B6" w:rsidRDefault="007117C4" w:rsidP="004126AF">
      <w:pPr>
        <w:pStyle w:val="Heading3"/>
        <w:rPr>
          <w:rFonts w:hint="eastAsia"/>
          <w:lang w:val="en-US" w:eastAsia="ko-KR"/>
        </w:rPr>
      </w:pPr>
      <w:bookmarkStart w:id="38" w:name="_Toc59176719"/>
      <w:proofErr w:type="spellStart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컴플라이언스</w:t>
      </w:r>
      <w:proofErr w:type="spellEnd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 xml:space="preserve"> 결과물</w:t>
      </w:r>
      <w:bookmarkEnd w:id="38"/>
    </w:p>
    <w:p w14:paraId="629045A4" w14:textId="3B09656D" w:rsidR="00E02537" w:rsidRPr="007117C4" w:rsidRDefault="007117C4" w:rsidP="00707647">
      <w:pPr>
        <w:rPr>
          <w:rFonts w:hint="eastAsia"/>
          <w:sz w:val="20"/>
          <w:szCs w:val="20"/>
          <w:lang w:val="en-US" w:eastAsia="ko-KR"/>
        </w:rPr>
      </w:pPr>
      <w:r w:rsidRPr="007117C4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공급 대상 소프트웨어에 대한 </w:t>
      </w:r>
      <w:proofErr w:type="spellStart"/>
      <w:r w:rsidRPr="007117C4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Pr="007117C4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결과물 세트를 생성하는 프로세스가 존재해야 한다.</w:t>
      </w:r>
    </w:p>
    <w:p w14:paraId="6A989852" w14:textId="7422B46C" w:rsidR="00E02537" w:rsidRPr="006F16B6" w:rsidRDefault="006F16B6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6F16B6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7B1871E1" w14:textId="21975ECE" w:rsidR="00E02537" w:rsidRPr="006F1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AE533A" w:rsidRPr="003646B6">
        <w:rPr>
          <w:rFonts w:ascii="Cambria" w:hAnsi="Cambria" w:hint="eastAsia"/>
          <w:lang w:eastAsia="ko-KR"/>
        </w:rPr>
        <w:t>4.1.1</w:t>
      </w:r>
      <w:r w:rsidR="006F16B6" w:rsidRPr="006F16B6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식별된 라이선스에서 요구하는 대로 </w:t>
      </w:r>
      <w:proofErr w:type="spellStart"/>
      <w:r w:rsidR="006F16B6" w:rsidRPr="006F16B6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="006F16B6" w:rsidRPr="006F16B6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결과물을 준비하고 공급 대상 소프트웨어와 함께 배포하기 위한 프로세스를 설명하는 문서화된 절차.</w:t>
      </w:r>
    </w:p>
    <w:p w14:paraId="696A34E2" w14:textId="472FAA32" w:rsidR="00E02537" w:rsidRPr="006F16B6" w:rsidRDefault="00050B78" w:rsidP="00AE533A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AE533A" w:rsidRPr="003646B6">
        <w:rPr>
          <w:rFonts w:ascii="Cambria" w:hAnsi="Cambria" w:hint="eastAsia"/>
          <w:lang w:eastAsia="ko-KR"/>
        </w:rPr>
        <w:t>4.1.2</w:t>
      </w:r>
      <w:r w:rsidR="006F16B6" w:rsidRPr="006F16B6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공급 대상 소프트웨어의 </w:t>
      </w:r>
      <w:proofErr w:type="spellStart"/>
      <w:r w:rsidR="006F16B6" w:rsidRPr="006F16B6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="006F16B6" w:rsidRPr="006F16B6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결과물 사본을 보관하기 위한 문서화된 절차 - 보관 파일은 공급 대상 소프트웨어의 마지막 제공 이후 적절한 기간</w:t>
      </w:r>
      <w:r w:rsidR="00E920AC">
        <w:rPr>
          <w:rStyle w:val="FootnoteReference"/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footnoteReference w:id="1"/>
      </w:r>
      <w:r w:rsidR="006F16B6" w:rsidRPr="006F16B6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(혹은 식별된 라이선스가 요구하는 기간(둘 중 더 긴 시간)) 동안 보관되어야 한다. 절차가 올바르게 지켜졌음을 입증하는 기록이 존재한다.</w:t>
      </w:r>
    </w:p>
    <w:p w14:paraId="67980A7D" w14:textId="0981B3E0" w:rsidR="00E02537" w:rsidRPr="00A74F33" w:rsidRDefault="00A74F33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A74F33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lastRenderedPageBreak/>
        <w:t>이유:</w:t>
      </w:r>
    </w:p>
    <w:p w14:paraId="4ED75E5C" w14:textId="57853021" w:rsidR="00E02537" w:rsidRPr="00A74F33" w:rsidRDefault="00A74F33" w:rsidP="004126AF">
      <w:pPr>
        <w:rPr>
          <w:rFonts w:hint="eastAsia"/>
          <w:sz w:val="20"/>
          <w:szCs w:val="20"/>
          <w:lang w:val="en-US" w:eastAsia="ko-KR"/>
        </w:rPr>
      </w:pPr>
      <w:r w:rsidRPr="00A74F33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식별된 라이선스가 요구하는 대로 공급 대상 소프트웨어와 함께 제공되는 </w:t>
      </w:r>
      <w:proofErr w:type="spellStart"/>
      <w:r w:rsidRPr="00A74F33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컴플라이언스</w:t>
      </w:r>
      <w:proofErr w:type="spellEnd"/>
      <w:r w:rsidRPr="00A74F33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결과물을 준비할 때 합리적인 상업적 노력이 이루어지도록 보장하기 위함.</w:t>
      </w:r>
    </w:p>
    <w:p w14:paraId="0568200A" w14:textId="1D460F27" w:rsidR="00A853DE" w:rsidRPr="003646B6" w:rsidRDefault="00A74F33" w:rsidP="004126AF">
      <w:pPr>
        <w:pStyle w:val="Heading2"/>
        <w:spacing w:line="240" w:lineRule="atLeast"/>
        <w:rPr>
          <w:rFonts w:hint="eastAsia"/>
          <w:lang w:val="en-US" w:eastAsia="ko-KR"/>
        </w:rPr>
      </w:pPr>
      <w:bookmarkStart w:id="39" w:name="_Toc59176720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오픈소스 커뮤니티 참여에 대한 이해</w:t>
      </w:r>
      <w:bookmarkEnd w:id="39"/>
    </w:p>
    <w:p w14:paraId="06A1C361" w14:textId="5A4BAEBD" w:rsidR="00A853DE" w:rsidRPr="003646B6" w:rsidRDefault="00A74F33" w:rsidP="00707647">
      <w:pPr>
        <w:pStyle w:val="Heading3"/>
        <w:rPr>
          <w:rFonts w:hint="eastAsia"/>
          <w:lang w:val="en-US" w:eastAsia="ko-KR"/>
        </w:rPr>
      </w:pPr>
      <w:bookmarkStart w:id="40" w:name="_Toc59176721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기여</w:t>
      </w:r>
      <w:bookmarkEnd w:id="40"/>
    </w:p>
    <w:p w14:paraId="06D10602" w14:textId="3C81E0E0" w:rsidR="00A853DE" w:rsidRPr="00A74F33" w:rsidRDefault="00A74F33" w:rsidP="004126AF">
      <w:pPr>
        <w:spacing w:after="100" w:afterAutospacing="1"/>
        <w:rPr>
          <w:rFonts w:hint="eastAsia"/>
          <w:sz w:val="20"/>
          <w:szCs w:val="20"/>
          <w:lang w:val="en-US" w:eastAsia="ko-KR"/>
        </w:rPr>
      </w:pPr>
      <w:r w:rsidRPr="00A74F33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조직이 오픈소스 프로젝트에 기여를 고려한다면</w:t>
      </w:r>
    </w:p>
    <w:p w14:paraId="1BE01CD2" w14:textId="550A756A" w:rsidR="00A853DE" w:rsidRPr="00A74F33" w:rsidRDefault="00A74F33" w:rsidP="004126AF">
      <w:pPr>
        <w:pStyle w:val="ListParagraph"/>
        <w:numPr>
          <w:ilvl w:val="0"/>
          <w:numId w:val="39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A74F33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오픈소스 프로젝트에 대한 기여를 관리하는 문서화된 정책이 존재해야 한다;</w:t>
      </w:r>
    </w:p>
    <w:p w14:paraId="7FBE7090" w14:textId="3FA6B944" w:rsidR="00A853DE" w:rsidRPr="00A74F33" w:rsidRDefault="00A74F33" w:rsidP="004126AF">
      <w:pPr>
        <w:pStyle w:val="ListParagraph"/>
        <w:numPr>
          <w:ilvl w:val="0"/>
          <w:numId w:val="39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A74F33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정책이 내부적으로 전달되어야 한다;</w:t>
      </w:r>
    </w:p>
    <w:p w14:paraId="47F14111" w14:textId="56A0D42B" w:rsidR="00A853DE" w:rsidRPr="00A74F33" w:rsidRDefault="00A74F33" w:rsidP="004126AF">
      <w:pPr>
        <w:pStyle w:val="ListParagraph"/>
        <w:numPr>
          <w:ilvl w:val="0"/>
          <w:numId w:val="39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A74F33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정책을 구현하는 프로세스가 존재해야 한다.</w:t>
      </w:r>
    </w:p>
    <w:p w14:paraId="53B0A56A" w14:textId="22F1FCFF" w:rsidR="00A853DE" w:rsidRPr="00766CEA" w:rsidRDefault="00766CEA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766CEA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3AC6B2BE" w14:textId="2A88B647" w:rsidR="00A853DE" w:rsidRPr="00766CEA" w:rsidRDefault="00766CEA" w:rsidP="004126AF">
      <w:pPr>
        <w:spacing w:after="100" w:afterAutospacing="1"/>
        <w:rPr>
          <w:rFonts w:hint="eastAsia"/>
          <w:sz w:val="20"/>
          <w:szCs w:val="20"/>
          <w:lang w:val="en-US" w:eastAsia="ko-KR"/>
        </w:rPr>
      </w:pPr>
      <w:r w:rsidRPr="00766CEA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조직이 오픈소스 프로젝트에 대한 기여를 허용한다면 다음이 존재해야 한다:</w:t>
      </w:r>
    </w:p>
    <w:p w14:paraId="73C3F7B1" w14:textId="70F556E3" w:rsidR="00A853DE" w:rsidRPr="00FD48C8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683AE6" w:rsidRPr="003646B6">
        <w:rPr>
          <w:rFonts w:ascii="Cambria" w:hAnsi="Cambria" w:hint="eastAsia"/>
          <w:lang w:eastAsia="ko-KR"/>
        </w:rPr>
        <w:t>5.1.1</w:t>
      </w:r>
      <w:r w:rsidR="00FD48C8" w:rsidRPr="00FD48C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문서화된 오픈소스 기여 정책;</w:t>
      </w:r>
    </w:p>
    <w:p w14:paraId="400224E1" w14:textId="037487F0" w:rsidR="00A853DE" w:rsidRPr="00FD48C8" w:rsidRDefault="00050B78" w:rsidP="00683AE6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683AE6" w:rsidRPr="003646B6">
        <w:rPr>
          <w:rFonts w:ascii="Cambria" w:hAnsi="Cambria" w:hint="eastAsia"/>
          <w:lang w:eastAsia="ko-KR"/>
        </w:rPr>
        <w:t>5.1.2</w:t>
      </w:r>
      <w:r w:rsidR="00FD48C8" w:rsidRPr="00FD48C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오픈소스 기여를 관리하는 문서화된 절차;</w:t>
      </w:r>
    </w:p>
    <w:p w14:paraId="2D4DB504" w14:textId="35E0CCDA" w:rsidR="00A853DE" w:rsidRPr="00FD48C8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683AE6" w:rsidRPr="003646B6">
        <w:rPr>
          <w:rFonts w:ascii="Cambria" w:hAnsi="Cambria" w:hint="eastAsia"/>
          <w:lang w:eastAsia="ko-KR"/>
        </w:rPr>
        <w:t>5.1.3</w:t>
      </w:r>
      <w:r w:rsidR="00FD48C8" w:rsidRPr="00FD48C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모든 프로그램 참여자가 오픈소스 기여 정책의 존재를 인식하도록 하는 문서화된 절차(교육, 내부 위키, 또는 기타 실질적인 의사소통 방법 등).</w:t>
      </w:r>
    </w:p>
    <w:p w14:paraId="651F078D" w14:textId="3561F569" w:rsidR="00A853DE" w:rsidRPr="000F7488" w:rsidRDefault="000F7488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0F7488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7271A142" w14:textId="3503AE19" w:rsidR="00A853DE" w:rsidRPr="000F7488" w:rsidRDefault="000F7488" w:rsidP="004126AF">
      <w:pPr>
        <w:rPr>
          <w:rFonts w:hint="eastAsia"/>
          <w:sz w:val="20"/>
          <w:szCs w:val="20"/>
          <w:lang w:val="en-US" w:eastAsia="ko-KR"/>
        </w:rPr>
      </w:pPr>
      <w:r w:rsidRPr="000F7488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조직이 오픈소스 기여를 허용하는 의도는 기여 정책의 개발과 이행을 위해 합리적인 고려를 하도록 하는 데 있음. 오픈소스 기여 정책은 전체 오픈소스 정책의 일부가 될 수도 있고 자체적인 별도의 정책일 수도 있다.</w:t>
      </w:r>
    </w:p>
    <w:p w14:paraId="40CEA616" w14:textId="279BB276" w:rsidR="00706F75" w:rsidRPr="003646B6" w:rsidRDefault="00452E1E" w:rsidP="004126AF">
      <w:pPr>
        <w:pStyle w:val="Heading2"/>
        <w:spacing w:line="240" w:lineRule="atLeast"/>
        <w:rPr>
          <w:rFonts w:hint="eastAsia"/>
          <w:lang w:val="en-US" w:eastAsia="ko-KR"/>
        </w:rPr>
      </w:pPr>
      <w:bookmarkStart w:id="41" w:name="_Toc59176722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설명서 요건 준수</w:t>
      </w:r>
      <w:bookmarkEnd w:id="41"/>
    </w:p>
    <w:p w14:paraId="52C65EED" w14:textId="6E0677B6" w:rsidR="00706F75" w:rsidRPr="003646B6" w:rsidRDefault="00452E1E" w:rsidP="00707647">
      <w:pPr>
        <w:pStyle w:val="Heading3"/>
        <w:rPr>
          <w:rFonts w:hint="eastAsia"/>
          <w:lang w:val="en-US" w:eastAsia="ko-KR"/>
        </w:rPr>
      </w:pPr>
      <w:bookmarkStart w:id="42" w:name="_Toc59176723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준수(Conformance)</w:t>
      </w:r>
      <w:bookmarkEnd w:id="42"/>
    </w:p>
    <w:p w14:paraId="1F348823" w14:textId="0EC821F3" w:rsidR="00706F75" w:rsidRPr="00452E1E" w:rsidRDefault="00452E1E" w:rsidP="00707647">
      <w:pPr>
        <w:rPr>
          <w:rFonts w:hint="eastAsia"/>
          <w:sz w:val="20"/>
          <w:szCs w:val="20"/>
          <w:lang w:val="en-US" w:eastAsia="ko-KR"/>
        </w:rPr>
      </w:pPr>
      <w:r w:rsidRPr="00452E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프로그램이 </w:t>
      </w:r>
      <w:proofErr w:type="spellStart"/>
      <w:r w:rsidRPr="00452E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OpenChain</w:t>
      </w:r>
      <w:proofErr w:type="spellEnd"/>
      <w:r w:rsidRPr="00452E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을 준수한다고 간주되려면 조직은 프로그램이 본 문서에 제시된 요건을 충족하는지 확인해야 한다.</w:t>
      </w:r>
    </w:p>
    <w:p w14:paraId="5AEF7E30" w14:textId="4567F2A4" w:rsidR="00706F75" w:rsidRPr="00452E1E" w:rsidRDefault="00452E1E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452E1E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30C8DAA5" w14:textId="51263325" w:rsidR="00706F75" w:rsidRPr="00452E1E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56313A" w:rsidRPr="003646B6">
        <w:rPr>
          <w:rFonts w:ascii="Cambria" w:hAnsi="Cambria" w:hint="eastAsia"/>
          <w:lang w:eastAsia="ko-KR"/>
        </w:rPr>
        <w:t xml:space="preserve">6.1.1 </w:t>
      </w:r>
      <w:r w:rsidR="00452E1E" w:rsidRPr="00452E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3.1.4절에 명시된 프로그램을 확인하는 문서는 본 문서의 모든 요건을 충족한다.</w:t>
      </w:r>
      <w:r w:rsidR="00452E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br/>
      </w:r>
      <w:r w:rsidR="00452E1E" w:rsidRPr="00452E1E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vertAlign w:val="superscript"/>
          <w:lang w:eastAsia="ko-KR"/>
        </w:rPr>
        <w:t>1)</w:t>
      </w:r>
      <w:r w:rsidR="00452E1E" w:rsidRPr="00452E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도메인, 법적 관할권 또는 고객 계약에 따라 결정</w:t>
      </w:r>
    </w:p>
    <w:p w14:paraId="455CFCF4" w14:textId="24C50F2D" w:rsidR="00706F75" w:rsidRPr="00452E1E" w:rsidRDefault="00452E1E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452E1E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1B60F356" w14:textId="6D36CAF2" w:rsidR="00706F75" w:rsidRPr="00452E1E" w:rsidRDefault="00452E1E" w:rsidP="003E4198">
      <w:pPr>
        <w:rPr>
          <w:rFonts w:hint="eastAsia"/>
          <w:sz w:val="20"/>
          <w:szCs w:val="20"/>
          <w:lang w:val="en-US" w:eastAsia="ko-KR"/>
        </w:rPr>
      </w:pPr>
      <w:r w:rsidRPr="00452E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조직이 </w:t>
      </w:r>
      <w:proofErr w:type="spellStart"/>
      <w:r w:rsidRPr="00452E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OpenChain</w:t>
      </w:r>
      <w:proofErr w:type="spellEnd"/>
      <w:r w:rsidRPr="00452E1E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을 준수하는 프로그램을 가지고 있다고 선언한 경우, 해당 프로그램이 본 문서의 모든 요건을 충족한다는 것을 보장하기 위함. 단순히 이 요건의 일부를 충족하는 것만으로는 충분하지 않다.</w:t>
      </w:r>
    </w:p>
    <w:p w14:paraId="007DFB91" w14:textId="50E9C0A0" w:rsidR="00706F75" w:rsidRPr="003646B6" w:rsidRDefault="00D301B5" w:rsidP="003E4198">
      <w:pPr>
        <w:pStyle w:val="Heading3"/>
        <w:rPr>
          <w:rFonts w:hint="eastAsia"/>
          <w:lang w:val="en-US" w:eastAsia="ko-KR"/>
        </w:rPr>
      </w:pPr>
      <w:bookmarkStart w:id="43" w:name="_Toc59176724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lastRenderedPageBreak/>
        <w:t>기간</w:t>
      </w:r>
      <w:bookmarkEnd w:id="43"/>
    </w:p>
    <w:p w14:paraId="7C28907C" w14:textId="7C78B63E" w:rsidR="00706F75" w:rsidRPr="00D301B5" w:rsidRDefault="00D301B5" w:rsidP="00707647">
      <w:pPr>
        <w:rPr>
          <w:rFonts w:hint="eastAsia"/>
          <w:sz w:val="20"/>
          <w:szCs w:val="20"/>
          <w:lang w:val="en-US" w:eastAsia="ko-KR"/>
        </w:rPr>
      </w:pPr>
      <w:r w:rsidRPr="00D301B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본 설명서 버전에 대한 </w:t>
      </w:r>
      <w:proofErr w:type="spellStart"/>
      <w:r w:rsidRPr="00D301B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OpenChain</w:t>
      </w:r>
      <w:proofErr w:type="spellEnd"/>
      <w:r w:rsidRPr="00D301B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준수 프로그램은 준수한다고 확인이 이루어진 날로부터 18개월 동안 지속하여야 한다. 준수 확인 등록 절차는 </w:t>
      </w:r>
      <w:proofErr w:type="spellStart"/>
      <w:r w:rsidRPr="00D301B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OpenChain</w:t>
      </w:r>
      <w:proofErr w:type="spellEnd"/>
      <w:r w:rsidRPr="00D301B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프로젝트의 웹사이트에서 확인할 수 있다.</w:t>
      </w:r>
    </w:p>
    <w:p w14:paraId="045ADF97" w14:textId="21AFCF54" w:rsidR="00706F75" w:rsidRPr="00D301B5" w:rsidRDefault="00D301B5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D301B5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검증 자료:</w:t>
      </w:r>
    </w:p>
    <w:p w14:paraId="2D405F0D" w14:textId="0F74F731" w:rsidR="00706F75" w:rsidRPr="00D301B5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 w:hint="eastAsia"/>
          <w:sz w:val="20"/>
          <w:szCs w:val="20"/>
          <w:lang w:eastAsia="ko-KR"/>
        </w:rPr>
      </w:pPr>
      <w:r w:rsidRPr="003646B6">
        <w:rPr>
          <w:rFonts w:ascii="Cambria" w:hAnsi="Cambria" w:hint="eastAsia"/>
          <w:lang w:eastAsia="ko-KR"/>
        </w:rPr>
        <w:t>3.</w:t>
      </w:r>
      <w:r w:rsidR="00D10706" w:rsidRPr="003646B6">
        <w:rPr>
          <w:rFonts w:ascii="Cambria" w:hAnsi="Cambria" w:hint="eastAsia"/>
          <w:lang w:eastAsia="ko-KR"/>
        </w:rPr>
        <w:t>6.2.1</w:t>
      </w:r>
      <w:r w:rsidR="00D301B5" w:rsidRPr="00D301B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준수한다는 확인이 이루어진 후 18개월 이내에 본 문서의 모든 요건을 충족하는 것을 확인하는 문서.</w:t>
      </w:r>
    </w:p>
    <w:p w14:paraId="0D927A5B" w14:textId="7E1A0136" w:rsidR="00706F75" w:rsidRPr="00D301B5" w:rsidRDefault="00D301B5" w:rsidP="004126AF">
      <w:pPr>
        <w:keepNext/>
        <w:keepLines/>
        <w:spacing w:after="100" w:afterAutospacing="1"/>
        <w:rPr>
          <w:rFonts w:hint="eastAsia"/>
          <w:b/>
          <w:bCs/>
          <w:lang w:val="en-US" w:eastAsia="ko-KR"/>
        </w:rPr>
      </w:pPr>
      <w:r w:rsidRPr="00D301B5">
        <w:rPr>
          <w:rFonts w:ascii="Noto Sans Mono CJK KR Regular" w:eastAsia="Noto Sans Mono CJK KR Regular" w:hAnsi="Noto Sans Mono CJK KR Regular" w:cs="KoPubWorld돋움체_Pro Bold" w:hint="eastAsia"/>
          <w:b/>
          <w:sz w:val="21"/>
          <w:szCs w:val="21"/>
          <w:lang w:eastAsia="ko-KR"/>
        </w:rPr>
        <w:t>이유:</w:t>
      </w:r>
    </w:p>
    <w:p w14:paraId="476C9D25" w14:textId="1EB51DC5" w:rsidR="00706F75" w:rsidRPr="00D301B5" w:rsidRDefault="00D301B5" w:rsidP="004126AF">
      <w:pPr>
        <w:spacing w:after="100" w:afterAutospacing="1"/>
        <w:rPr>
          <w:rFonts w:hint="eastAsia"/>
          <w:sz w:val="20"/>
          <w:szCs w:val="20"/>
          <w:lang w:val="en-US" w:eastAsia="ko-KR"/>
        </w:rPr>
      </w:pPr>
      <w:r w:rsidRPr="00D301B5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조직이 시간이 지난 후에도 프로그램 준수를 주장하고자 한다면, 프로그램이 설명서대로 최신 상태를 유지하는 것이 중요하다. 이 요건은 조직이 시간이 지남에 따라 프로그램 준수를 계속 주장하는 경우, 프로그램의 지원 프로세스와 통제가 약화하지 않았음을 보장한다.</w:t>
      </w:r>
    </w:p>
    <w:p w14:paraId="627CE34B" w14:textId="1339137E" w:rsidR="001A33D0" w:rsidRPr="00D70891" w:rsidRDefault="00D70891" w:rsidP="00D70891">
      <w:pPr>
        <w:pStyle w:val="ANNEX"/>
        <w:numPr>
          <w:ilvl w:val="0"/>
          <w:numId w:val="0"/>
        </w:numPr>
        <w:spacing w:after="240" w:line="240" w:lineRule="atLeast"/>
        <w:rPr>
          <w:rFonts w:hint="eastAsia"/>
          <w:szCs w:val="28"/>
          <w:lang w:val="en-US" w:eastAsia="ko-KR"/>
        </w:rPr>
      </w:pPr>
      <w:bookmarkStart w:id="44" w:name="_Toc450303222"/>
      <w:bookmarkStart w:id="45" w:name="_Toc9996972"/>
      <w:bookmarkStart w:id="46" w:name="_Toc438968655"/>
      <w:bookmarkStart w:id="47" w:name="_Toc443461103"/>
      <w:bookmarkStart w:id="48" w:name="_Toc353342675"/>
      <w:bookmarkStart w:id="49" w:name="_Toc59176725"/>
      <w:r w:rsidRPr="00D70891">
        <w:rPr>
          <w:rFonts w:ascii="Noto Sans Mono CJK KR Regular" w:eastAsia="Noto Sans Mono CJK KR Regular" w:hAnsi="Noto Sans Mono CJK KR Regular" w:cs="KoPubWorld돋움체_Pro Bold" w:hint="eastAsia"/>
          <w:szCs w:val="28"/>
          <w:lang w:eastAsia="ko-KR"/>
        </w:rPr>
        <w:lastRenderedPageBreak/>
        <w:t>부록 A</w:t>
      </w:r>
      <w:r w:rsidR="001A33D0" w:rsidRPr="003646B6">
        <w:rPr>
          <w:rFonts w:hint="eastAsia"/>
          <w:lang w:val="en-US" w:eastAsia="ko-KR"/>
        </w:rPr>
        <w:br/>
      </w:r>
      <w:bookmarkEnd w:id="44"/>
      <w:bookmarkEnd w:id="45"/>
      <w:bookmarkEnd w:id="46"/>
      <w:bookmarkEnd w:id="47"/>
      <w:bookmarkEnd w:id="48"/>
      <w:r w:rsidRPr="00ED4A1D">
        <w:rPr>
          <w:rFonts w:ascii="Noto Sans Mono CJK KR Regular" w:eastAsia="Noto Sans Mono CJK KR Regular" w:hAnsi="Noto Sans Mono CJK KR Regular" w:cs="KoPubWorld돋움체_Pro Bold" w:hint="eastAsia"/>
          <w:sz w:val="21"/>
          <w:szCs w:val="21"/>
          <w:lang w:eastAsia="ko-KR"/>
        </w:rPr>
        <w:t>(정보)</w:t>
      </w:r>
      <w:r w:rsidR="001A33D0" w:rsidRPr="003646B6">
        <w:rPr>
          <w:rFonts w:hint="eastAsia"/>
          <w:lang w:val="en-US" w:eastAsia="ko-KR"/>
        </w:rPr>
        <w:br/>
      </w:r>
      <w:r w:rsidR="001A33D0" w:rsidRPr="003646B6">
        <w:rPr>
          <w:rFonts w:hint="eastAsia"/>
          <w:lang w:val="en-US" w:eastAsia="ko-KR"/>
        </w:rPr>
        <w:br/>
      </w:r>
      <w:r w:rsidRPr="00D70891">
        <w:rPr>
          <w:rFonts w:ascii="Noto Sans Mono CJK KR Regular" w:eastAsia="Noto Sans Mono CJK KR Regular" w:hAnsi="Noto Sans Mono CJK KR Regular" w:cs="KoPubWorld돋움체_Pro Bold" w:hint="eastAsia"/>
          <w:szCs w:val="28"/>
          <w:lang w:eastAsia="ko-KR"/>
        </w:rPr>
        <w:t>본 설명서의 언어 번역</w:t>
      </w:r>
      <w:bookmarkEnd w:id="49"/>
    </w:p>
    <w:p w14:paraId="2634AA95" w14:textId="30FB0535" w:rsidR="00663F0B" w:rsidRPr="00D70891" w:rsidRDefault="00D70891" w:rsidP="002651C0">
      <w:pPr>
        <w:spacing w:before="60"/>
        <w:rPr>
          <w:rFonts w:hint="eastAsia"/>
          <w:sz w:val="20"/>
          <w:szCs w:val="20"/>
          <w:lang w:val="en-US" w:eastAsia="ko-KR"/>
        </w:rPr>
      </w:pPr>
      <w:r w:rsidRPr="00D7089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국제 표준 채택을 용이하게 하기 위해 설명서를 다른 언어로 번역하려는 노력은 가장 </w:t>
      </w:r>
      <w:proofErr w:type="spellStart"/>
      <w:r w:rsidRPr="00D7089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환영받는</w:t>
      </w:r>
      <w:proofErr w:type="spellEnd"/>
      <w:r w:rsidRPr="00D7089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일입니다. </w:t>
      </w:r>
      <w:proofErr w:type="spellStart"/>
      <w:r w:rsidRPr="00D7089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OpenChain</w:t>
      </w:r>
      <w:proofErr w:type="spellEnd"/>
      <w:r w:rsidRPr="00D7089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은 오픈소스 프로젝트로서 기능하므로 번역은 시간과 전문지식을 기꺼이 기부한 사람들에 의해 이루어집니다. 정책과 사용 가능한 번역의 자세한 내용은 </w:t>
      </w:r>
      <w:proofErr w:type="spellStart"/>
      <w:r w:rsidRPr="00D7089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>OpenChain</w:t>
      </w:r>
      <w:proofErr w:type="spellEnd"/>
      <w:r w:rsidRPr="00D70891">
        <w:rPr>
          <w:rFonts w:ascii="Noto Sans Mono CJK KR Regular" w:eastAsia="Noto Sans Mono CJK KR Regular" w:hAnsi="Noto Sans Mono CJK KR Regular" w:cs="KoPubWorld돋움체_Pro Bold" w:hint="eastAsia"/>
          <w:sz w:val="20"/>
          <w:szCs w:val="20"/>
          <w:lang w:eastAsia="ko-KR"/>
        </w:rPr>
        <w:t xml:space="preserve"> 프로젝트 설명서 웹페이지에서 확인할 수 있습니다.</w:t>
      </w:r>
    </w:p>
    <w:p w14:paraId="0332E405" w14:textId="38BBB4AA" w:rsidR="00C545F9" w:rsidRPr="003646B6" w:rsidRDefault="00C545F9">
      <w:pPr>
        <w:rPr>
          <w:rFonts w:hint="eastAsia"/>
          <w:lang w:val="en-US" w:eastAsia="ko-KR"/>
        </w:rPr>
      </w:pPr>
    </w:p>
    <w:sectPr w:rsidR="00C545F9" w:rsidRPr="003646B6" w:rsidSect="004E4F09">
      <w:footerReference w:type="even" r:id="rId14"/>
      <w:footerReference w:type="default" r:id="rId15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70365" w14:textId="77777777" w:rsidR="00AC6845" w:rsidRDefault="00AC6845">
      <w:pPr>
        <w:spacing w:after="0" w:line="240" w:lineRule="auto"/>
      </w:pPr>
      <w:r>
        <w:separator/>
      </w:r>
    </w:p>
  </w:endnote>
  <w:endnote w:type="continuationSeparator" w:id="0">
    <w:p w14:paraId="0002204A" w14:textId="77777777" w:rsidR="00AC6845" w:rsidRDefault="00AC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Mono CJK KR Regular">
    <w:altName w:val="Malgun Gothic"/>
    <w:panose1 w:val="020B0604020202020204"/>
    <w:charset w:val="81"/>
    <w:family w:val="swiss"/>
    <w:notTrueType/>
    <w:pitch w:val="variable"/>
    <w:sig w:usb0="30000207" w:usb1="2BDF3C10" w:usb2="00000016" w:usb3="00000000" w:csb0="002E0107" w:csb1="00000000"/>
  </w:font>
  <w:font w:name="KoPubWorld돋움체_Pro Bold">
    <w:altName w:val="Arial Unicode MS"/>
    <w:panose1 w:val="020B0604020202020204"/>
    <w:charset w:val="81"/>
    <w:family w:val="modern"/>
    <w:notTrueType/>
    <w:pitch w:val="variable"/>
    <w:sig w:usb0="B000AABF" w:usb1="79D7FCFB" w:usb2="00000010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A3AA" w14:textId="0252C9C5" w:rsidR="00004B40" w:rsidRPr="00BA1CC8" w:rsidRDefault="00004B40" w:rsidP="004A0366">
    <w:pPr>
      <w:ind w:left="600" w:hangingChars="300" w:hanging="600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 w:rsidR="00C45CDD">
      <w:rPr>
        <w:noProof/>
        <w:sz w:val="20"/>
      </w:rPr>
      <w:t>ii</w:t>
    </w:r>
    <w:r w:rsidRPr="006E50E0">
      <w:rPr>
        <w:sz w:val="20"/>
      </w:rPr>
      <w:fldChar w:fldCharType="end"/>
    </w:r>
    <w:r w:rsidRPr="00BA1CC8">
      <w:rPr>
        <w:sz w:val="20"/>
      </w:rPr>
      <w:tab/>
    </w:r>
    <w:r w:rsidR="00923F27" w:rsidRPr="00923F27">
      <w:rPr>
        <w:sz w:val="20"/>
      </w:rPr>
      <w:t>© Joint Development Foundation 2020 –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자세한</w:t>
    </w:r>
    <w:proofErr w:type="spellEnd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내용</w:t>
    </w:r>
    <w:proofErr w:type="spellEnd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및</w:t>
    </w:r>
    <w:r w:rsidR="004A0366">
      <w:rPr>
        <w:rFonts w:ascii="Noto Sans Mono CJK KR Regular" w:eastAsia="Noto Sans Mono CJK KR Regular" w:hAnsi="Noto Sans Mono CJK KR Regular" w:hint="eastAsia"/>
        <w:sz w:val="16"/>
        <w:szCs w:val="16"/>
        <w:lang w:eastAsia="ja-JP"/>
      </w:rPr>
      <w:t xml:space="preserve">    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자체</w:t>
    </w:r>
    <w:proofErr w:type="spellEnd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인증은</w:t>
    </w:r>
    <w:proofErr w:type="spellEnd"/>
    <w:r w:rsidR="007845AB">
      <w:fldChar w:fldCharType="begin"/>
    </w:r>
    <w:r w:rsidR="007845AB">
      <w:instrText xml:space="preserve"> HYPERLINK "http://www.openchainproject.org" </w:instrText>
    </w:r>
    <w:r w:rsidR="007845AB">
      <w:fldChar w:fldCharType="separate"/>
    </w:r>
    <w:r w:rsidR="004A0366" w:rsidRPr="00CB5312">
      <w:rPr>
        <w:rStyle w:val="Hyperlink"/>
        <w:sz w:val="20"/>
        <w:lang w:val="en-GB"/>
      </w:rPr>
      <w:t>www.openchainproject.org</w:t>
    </w:r>
    <w:r w:rsidR="007845AB">
      <w:rPr>
        <w:rStyle w:val="Hyperlink"/>
        <w:sz w:val="20"/>
        <w:lang w:val="en-GB"/>
      </w:rPr>
      <w:fldChar w:fldCharType="end"/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참조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764C3" w14:textId="07A7E131" w:rsidR="00004B40" w:rsidRPr="00BA1CC8" w:rsidRDefault="00004B40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 xml:space="preserve">© </w:t>
    </w:r>
    <w:r w:rsidR="00923F27">
      <w:rPr>
        <w:sz w:val="20"/>
      </w:rPr>
      <w:t>Joint Development Foundation 2020 –</w:t>
    </w:r>
    <w:proofErr w:type="spellStart"/>
    <w:r w:rsidR="00E61987" w:rsidRPr="00E61987">
      <w:rPr>
        <w:rFonts w:ascii="Noto Sans Mono CJK KR Regular" w:eastAsia="Noto Sans Mono CJK KR Regular" w:hAnsi="Noto Sans Mono CJK KR Regular" w:hint="eastAsia"/>
        <w:b/>
        <w:sz w:val="16"/>
        <w:szCs w:val="16"/>
      </w:rPr>
      <w:t>자세한</w:t>
    </w:r>
    <w:proofErr w:type="spellEnd"/>
    <w:r w:rsidR="00E61987" w:rsidRPr="00E61987">
      <w:rPr>
        <w:rFonts w:ascii="Noto Sans Mono CJK KR Regular" w:eastAsia="Noto Sans Mono CJK KR Regular" w:hAnsi="Noto Sans Mono CJK KR Regular" w:hint="eastAsia"/>
        <w:b/>
        <w:sz w:val="16"/>
        <w:szCs w:val="16"/>
      </w:rPr>
      <w:t xml:space="preserve"> </w:t>
    </w:r>
    <w:proofErr w:type="spellStart"/>
    <w:r w:rsidR="00E61987" w:rsidRPr="00E61987">
      <w:rPr>
        <w:rFonts w:ascii="Noto Sans Mono CJK KR Regular" w:eastAsia="Noto Sans Mono CJK KR Regular" w:hAnsi="Noto Sans Mono CJK KR Regular" w:hint="eastAsia"/>
        <w:b/>
        <w:sz w:val="16"/>
        <w:szCs w:val="16"/>
      </w:rPr>
      <w:t>내용</w:t>
    </w:r>
    <w:proofErr w:type="spellEnd"/>
    <w:r w:rsidR="00E61987" w:rsidRPr="00E61987">
      <w:rPr>
        <w:rFonts w:ascii="Noto Sans Mono CJK KR Regular" w:eastAsia="Noto Sans Mono CJK KR Regular" w:hAnsi="Noto Sans Mono CJK KR Regular" w:hint="eastAsia"/>
        <w:b/>
        <w:sz w:val="16"/>
        <w:szCs w:val="16"/>
      </w:rPr>
      <w:t xml:space="preserve"> 및</w:t>
    </w:r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 w:rsidR="00C45CDD">
      <w:rPr>
        <w:noProof/>
        <w:sz w:val="20"/>
      </w:rPr>
      <w:t>iii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EEBF" w14:textId="5BCF708C" w:rsidR="00004B40" w:rsidRPr="00BA1CC8" w:rsidRDefault="00004B40" w:rsidP="004421EF">
    <w:pPr>
      <w:pStyle w:val="Footer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 w:rsidR="00C45CDD">
      <w:rPr>
        <w:b/>
        <w:noProof/>
        <w:sz w:val="20"/>
      </w:rPr>
      <w:t>8</w:t>
    </w:r>
    <w:r w:rsidRPr="006E50E0">
      <w:rPr>
        <w:b/>
        <w:sz w:val="20"/>
      </w:rPr>
      <w:fldChar w:fldCharType="end"/>
    </w:r>
    <w:r w:rsidRPr="00BA1CC8">
      <w:rPr>
        <w:sz w:val="20"/>
      </w:rPr>
      <w:tab/>
    </w:r>
    <w:r w:rsidR="006D6C43" w:rsidRPr="006D6C43">
      <w:rPr>
        <w:sz w:val="20"/>
      </w:rPr>
      <w:t>© Joint Development Foundation 2020 –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자세한</w:t>
    </w:r>
    <w:proofErr w:type="spellEnd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내용</w:t>
    </w:r>
    <w:proofErr w:type="spellEnd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및</w:t>
    </w:r>
    <w:r w:rsidR="004A0366">
      <w:rPr>
        <w:rFonts w:ascii="Noto Sans Mono CJK KR Regular" w:eastAsia="Noto Sans Mono CJK KR Regular" w:hAnsi="Noto Sans Mono CJK KR Regular" w:hint="eastAsia"/>
        <w:sz w:val="16"/>
        <w:szCs w:val="16"/>
        <w:lang w:eastAsia="ja-JP"/>
      </w:rPr>
      <w:t xml:space="preserve">    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자체</w:t>
    </w:r>
    <w:proofErr w:type="spellEnd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인증은</w:t>
    </w:r>
    <w:proofErr w:type="spellEnd"/>
    <w:r w:rsidR="007845AB">
      <w:fldChar w:fldCharType="begin"/>
    </w:r>
    <w:r w:rsidR="007845AB">
      <w:instrText xml:space="preserve"> HYPERLINK "http://www.openchainproject.org" </w:instrText>
    </w:r>
    <w:r w:rsidR="007845AB">
      <w:fldChar w:fldCharType="separate"/>
    </w:r>
    <w:r w:rsidR="004A0366" w:rsidRPr="00CB5312">
      <w:rPr>
        <w:rStyle w:val="Hyperlink"/>
        <w:sz w:val="20"/>
        <w:lang w:val="en-GB"/>
      </w:rPr>
      <w:t>www.openchainproject.org</w:t>
    </w:r>
    <w:r w:rsidR="007845AB">
      <w:rPr>
        <w:rStyle w:val="Hyperlink"/>
        <w:sz w:val="20"/>
        <w:lang w:val="en-GB"/>
      </w:rPr>
      <w:fldChar w:fldCharType="end"/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참조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337D" w14:textId="378DA13A" w:rsidR="00004B40" w:rsidRPr="00BA1CC8" w:rsidRDefault="006D6C43" w:rsidP="00526284">
    <w:pPr>
      <w:pStyle w:val="Footer"/>
      <w:spacing w:line="240" w:lineRule="atLeast"/>
      <w:rPr>
        <w:sz w:val="20"/>
      </w:rPr>
    </w:pPr>
    <w:r w:rsidRPr="006D6C43">
      <w:rPr>
        <w:sz w:val="20"/>
      </w:rPr>
      <w:t>© Joint Development Foundation 2020 –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자세한</w:t>
    </w:r>
    <w:proofErr w:type="spellEnd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내용</w:t>
    </w:r>
    <w:proofErr w:type="spellEnd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및</w:t>
    </w:r>
    <w:r w:rsidR="004A0366">
      <w:rPr>
        <w:rFonts w:ascii="Noto Sans Mono CJK KR Regular" w:eastAsia="Noto Sans Mono CJK KR Regular" w:hAnsi="Noto Sans Mono CJK KR Regular" w:hint="eastAsia"/>
        <w:sz w:val="16"/>
        <w:szCs w:val="16"/>
        <w:lang w:eastAsia="ja-JP"/>
      </w:rPr>
      <w:t xml:space="preserve">    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자체</w:t>
    </w:r>
    <w:proofErr w:type="spellEnd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 xml:space="preserve"> </w:t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인증은</w:t>
    </w:r>
    <w:proofErr w:type="spellEnd"/>
    <w:r w:rsidR="007845AB">
      <w:fldChar w:fldCharType="begin"/>
    </w:r>
    <w:r w:rsidR="007845AB">
      <w:instrText xml:space="preserve"> HYPERLINK "http://www.openchainproject.org" </w:instrText>
    </w:r>
    <w:r w:rsidR="007845AB">
      <w:fldChar w:fldCharType="separate"/>
    </w:r>
    <w:r w:rsidR="004A0366" w:rsidRPr="00CB5312">
      <w:rPr>
        <w:rStyle w:val="Hyperlink"/>
        <w:sz w:val="20"/>
        <w:lang w:val="en-GB"/>
      </w:rPr>
      <w:t>www.openchainproject.org</w:t>
    </w:r>
    <w:r w:rsidR="007845AB">
      <w:rPr>
        <w:rStyle w:val="Hyperlink"/>
        <w:sz w:val="20"/>
        <w:lang w:val="en-GB"/>
      </w:rPr>
      <w:fldChar w:fldCharType="end"/>
    </w:r>
    <w:proofErr w:type="spellStart"/>
    <w:r w:rsidR="004A0366" w:rsidRPr="004A0366">
      <w:rPr>
        <w:rFonts w:ascii="Noto Sans Mono CJK KR Regular" w:eastAsia="Noto Sans Mono CJK KR Regular" w:hAnsi="Noto Sans Mono CJK KR Regular" w:hint="eastAsia"/>
        <w:sz w:val="16"/>
        <w:szCs w:val="16"/>
      </w:rPr>
      <w:t>참조</w:t>
    </w:r>
    <w:proofErr w:type="spellEnd"/>
    <w:r w:rsidR="00004B40" w:rsidRPr="00BA1CC8">
      <w:rPr>
        <w:sz w:val="20"/>
      </w:rPr>
      <w:tab/>
    </w:r>
    <w:r w:rsidR="00004B40" w:rsidRPr="006E50E0">
      <w:rPr>
        <w:b/>
        <w:sz w:val="20"/>
      </w:rPr>
      <w:fldChar w:fldCharType="begin"/>
    </w:r>
    <w:r w:rsidR="00004B40" w:rsidRPr="006E50E0">
      <w:rPr>
        <w:b/>
        <w:sz w:val="20"/>
      </w:rPr>
      <w:instrText xml:space="preserve"> PAGE   \* MERGEFORMAT </w:instrText>
    </w:r>
    <w:r w:rsidR="00004B40" w:rsidRPr="006E50E0">
      <w:rPr>
        <w:b/>
        <w:sz w:val="20"/>
      </w:rPr>
      <w:fldChar w:fldCharType="separate"/>
    </w:r>
    <w:r w:rsidR="00C45CDD">
      <w:rPr>
        <w:b/>
        <w:noProof/>
        <w:sz w:val="20"/>
      </w:rPr>
      <w:t>9</w:t>
    </w:r>
    <w:r w:rsidR="00004B40"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8BDD5" w14:textId="77777777" w:rsidR="00AC6845" w:rsidRDefault="00AC6845">
      <w:pPr>
        <w:spacing w:after="0" w:line="240" w:lineRule="auto"/>
      </w:pPr>
      <w:r>
        <w:separator/>
      </w:r>
    </w:p>
  </w:footnote>
  <w:footnote w:type="continuationSeparator" w:id="0">
    <w:p w14:paraId="205AC149" w14:textId="77777777" w:rsidR="00AC6845" w:rsidRDefault="00AC6845">
      <w:pPr>
        <w:spacing w:after="0" w:line="240" w:lineRule="auto"/>
      </w:pPr>
      <w:r>
        <w:continuationSeparator/>
      </w:r>
    </w:p>
  </w:footnote>
  <w:footnote w:id="1">
    <w:p w14:paraId="0AA1101E" w14:textId="7371A15E" w:rsidR="00E920AC" w:rsidRPr="00E920AC" w:rsidRDefault="00E920AC">
      <w:pPr>
        <w:pStyle w:val="FootnoteText"/>
        <w:rPr>
          <w:rFonts w:eastAsiaTheme="minorEastAsia"/>
          <w:lang w:eastAsia="ja-JP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920AC">
        <w:rPr>
          <w:rFonts w:ascii="Malgun Gothic" w:eastAsia="Malgun Gothic" w:hAnsi="Malgun Gothic" w:cs="Malgun Gothic" w:hint="eastAsia"/>
        </w:rPr>
        <w:t>도메인</w:t>
      </w:r>
      <w:proofErr w:type="spellEnd"/>
      <w:r w:rsidRPr="00E920AC">
        <w:t xml:space="preserve">, </w:t>
      </w:r>
      <w:proofErr w:type="spellStart"/>
      <w:r w:rsidRPr="00E920AC">
        <w:rPr>
          <w:rFonts w:ascii="Malgun Gothic" w:eastAsia="Malgun Gothic" w:hAnsi="Malgun Gothic" w:cs="Malgun Gothic" w:hint="eastAsia"/>
        </w:rPr>
        <w:t>법적</w:t>
      </w:r>
      <w:proofErr w:type="spellEnd"/>
      <w:r w:rsidRPr="00E920AC">
        <w:t xml:space="preserve"> </w:t>
      </w:r>
      <w:proofErr w:type="spellStart"/>
      <w:r w:rsidRPr="00E920AC">
        <w:rPr>
          <w:rFonts w:ascii="Malgun Gothic" w:eastAsia="Malgun Gothic" w:hAnsi="Malgun Gothic" w:cs="Malgun Gothic" w:hint="eastAsia"/>
        </w:rPr>
        <w:t>관할권</w:t>
      </w:r>
      <w:proofErr w:type="spellEnd"/>
      <w:r w:rsidRPr="00E920AC">
        <w:t xml:space="preserve"> </w:t>
      </w:r>
      <w:proofErr w:type="spellStart"/>
      <w:r w:rsidRPr="00E920AC">
        <w:rPr>
          <w:rFonts w:ascii="Malgun Gothic" w:eastAsia="Malgun Gothic" w:hAnsi="Malgun Gothic" w:cs="Malgun Gothic" w:hint="eastAsia"/>
        </w:rPr>
        <w:t>또는</w:t>
      </w:r>
      <w:proofErr w:type="spellEnd"/>
      <w:r w:rsidRPr="00E920AC">
        <w:t xml:space="preserve"> </w:t>
      </w:r>
      <w:proofErr w:type="spellStart"/>
      <w:r w:rsidRPr="00E920AC">
        <w:rPr>
          <w:rFonts w:ascii="Malgun Gothic" w:eastAsia="Malgun Gothic" w:hAnsi="Malgun Gothic" w:cs="Malgun Gothic" w:hint="eastAsia"/>
        </w:rPr>
        <w:t>고객</w:t>
      </w:r>
      <w:proofErr w:type="spellEnd"/>
      <w:r w:rsidRPr="00E920AC">
        <w:t xml:space="preserve"> </w:t>
      </w:r>
      <w:proofErr w:type="spellStart"/>
      <w:r w:rsidRPr="00E920AC">
        <w:rPr>
          <w:rFonts w:ascii="Malgun Gothic" w:eastAsia="Malgun Gothic" w:hAnsi="Malgun Gothic" w:cs="Malgun Gothic" w:hint="eastAsia"/>
        </w:rPr>
        <w:t>계약에</w:t>
      </w:r>
      <w:proofErr w:type="spellEnd"/>
      <w:r w:rsidRPr="00E920AC">
        <w:t xml:space="preserve"> </w:t>
      </w:r>
      <w:proofErr w:type="spellStart"/>
      <w:r w:rsidRPr="00E920AC">
        <w:rPr>
          <w:rFonts w:ascii="Malgun Gothic" w:eastAsia="Malgun Gothic" w:hAnsi="Malgun Gothic" w:cs="Malgun Gothic" w:hint="eastAsia"/>
        </w:rPr>
        <w:t>따라</w:t>
      </w:r>
      <w:proofErr w:type="spellEnd"/>
      <w:r w:rsidRPr="00E920AC">
        <w:t xml:space="preserve"> </w:t>
      </w:r>
      <w:proofErr w:type="spellStart"/>
      <w:r w:rsidRPr="00E920AC">
        <w:rPr>
          <w:rFonts w:ascii="Malgun Gothic" w:eastAsia="Malgun Gothic" w:hAnsi="Malgun Gothic" w:cs="Malgun Gothic" w:hint="eastAsia"/>
        </w:rPr>
        <w:t>결정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BBB56" w14:textId="7CA390D2" w:rsidR="00004B40" w:rsidRPr="00923F27" w:rsidRDefault="00923F27" w:rsidP="00923F27">
    <w:pPr>
      <w:pStyle w:val="Header"/>
    </w:pPr>
    <w:proofErr w:type="spellStart"/>
    <w:r w:rsidRPr="00923F27">
      <w:t>OpenChain</w:t>
    </w:r>
    <w:proofErr w:type="spellEnd"/>
    <w:r w:rsidRPr="00923F27">
      <w:t xml:space="preserve"> 2.1 –</w:t>
    </w:r>
    <w:proofErr w:type="spellStart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>오픈소스</w:t>
    </w:r>
    <w:proofErr w:type="spellEnd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 xml:space="preserve"> </w:t>
    </w:r>
    <w:proofErr w:type="spellStart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>라이</w:t>
    </w:r>
    <w:r w:rsidR="00A57D28">
      <w:rPr>
        <w:rFonts w:ascii="Noto Sans Mono CJK KR Regular" w:eastAsia="Noto Sans Mono CJK KR Regular" w:hAnsi="Noto Sans Mono CJK KR Regular" w:hint="eastAsia"/>
        <w:sz w:val="21"/>
        <w:szCs w:val="21"/>
      </w:rPr>
      <w:t>선</w:t>
    </w:r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>스</w:t>
    </w:r>
    <w:proofErr w:type="spellEnd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 xml:space="preserve"> </w:t>
    </w:r>
    <w:proofErr w:type="spellStart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>컴플라이언스를</w:t>
    </w:r>
    <w:proofErr w:type="spellEnd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 xml:space="preserve"> </w:t>
    </w:r>
    <w:proofErr w:type="spellStart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>위한</w:t>
    </w:r>
    <w:proofErr w:type="spellEnd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 xml:space="preserve"> </w:t>
    </w:r>
    <w:proofErr w:type="spellStart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>산업</w:t>
    </w:r>
    <w:proofErr w:type="spellEnd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 xml:space="preserve"> </w:t>
    </w:r>
    <w:proofErr w:type="spellStart"/>
    <w:r w:rsidR="00A57D28" w:rsidRPr="00ED4A1D">
      <w:rPr>
        <w:rFonts w:ascii="Noto Sans Mono CJK KR Regular" w:eastAsia="Noto Sans Mono CJK KR Regular" w:hAnsi="Noto Sans Mono CJK KR Regular" w:hint="eastAsia"/>
        <w:sz w:val="21"/>
        <w:szCs w:val="21"/>
      </w:rPr>
      <w:t>표준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30F9" w14:textId="0388C5C9" w:rsidR="00004B40" w:rsidRPr="00923F27" w:rsidRDefault="000F2770" w:rsidP="004421EF">
    <w:pPr>
      <w:pStyle w:val="Header"/>
      <w:spacing w:line="240" w:lineRule="exact"/>
      <w:jc w:val="right"/>
      <w:rPr>
        <w:lang w:val="en-US"/>
      </w:rPr>
    </w:pPr>
    <w:proofErr w:type="spellStart"/>
    <w:r w:rsidRPr="000F2770">
      <w:rPr>
        <w:lang w:val="en-US"/>
      </w:rPr>
      <w:t>OpenChain</w:t>
    </w:r>
    <w:proofErr w:type="spellEnd"/>
    <w:r w:rsidRPr="000F2770">
      <w:rPr>
        <w:lang w:val="en-US"/>
      </w:rPr>
      <w:t xml:space="preserve"> 2.1 – </w:t>
    </w:r>
    <w:proofErr w:type="spellStart"/>
    <w:r w:rsidRPr="000F2770">
      <w:rPr>
        <w:rFonts w:ascii="Batang" w:eastAsia="Batang" w:hAnsi="Batang" w:cs="Batang" w:hint="eastAsia"/>
        <w:lang w:val="en-US"/>
      </w:rPr>
      <w:t>오픈소스</w:t>
    </w:r>
    <w:proofErr w:type="spellEnd"/>
    <w:r w:rsidRPr="000F2770">
      <w:rPr>
        <w:lang w:val="en-US"/>
      </w:rPr>
      <w:t xml:space="preserve"> </w:t>
    </w:r>
    <w:proofErr w:type="spellStart"/>
    <w:r w:rsidRPr="000F2770">
      <w:rPr>
        <w:rFonts w:ascii="Batang" w:eastAsia="Batang" w:hAnsi="Batang" w:cs="Batang" w:hint="eastAsia"/>
        <w:lang w:val="en-US"/>
      </w:rPr>
      <w:t>라이선스</w:t>
    </w:r>
    <w:proofErr w:type="spellEnd"/>
    <w:r w:rsidRPr="000F2770">
      <w:rPr>
        <w:lang w:val="en-US"/>
      </w:rPr>
      <w:t xml:space="preserve"> </w:t>
    </w:r>
    <w:proofErr w:type="spellStart"/>
    <w:r w:rsidRPr="000F2770">
      <w:rPr>
        <w:rFonts w:ascii="Batang" w:eastAsia="Batang" w:hAnsi="Batang" w:cs="Batang" w:hint="eastAsia"/>
        <w:lang w:val="en-US"/>
      </w:rPr>
      <w:t>컴플라이언스를</w:t>
    </w:r>
    <w:proofErr w:type="spellEnd"/>
    <w:r w:rsidRPr="000F2770">
      <w:rPr>
        <w:lang w:val="en-US"/>
      </w:rPr>
      <w:t xml:space="preserve"> </w:t>
    </w:r>
    <w:proofErr w:type="spellStart"/>
    <w:r w:rsidRPr="000F2770">
      <w:rPr>
        <w:rFonts w:ascii="Batang" w:eastAsia="Batang" w:hAnsi="Batang" w:cs="Batang" w:hint="eastAsia"/>
        <w:lang w:val="en-US"/>
      </w:rPr>
      <w:t>위한</w:t>
    </w:r>
    <w:proofErr w:type="spellEnd"/>
    <w:r w:rsidRPr="000F2770">
      <w:rPr>
        <w:lang w:val="en-US"/>
      </w:rPr>
      <w:t xml:space="preserve"> </w:t>
    </w:r>
    <w:proofErr w:type="spellStart"/>
    <w:r w:rsidRPr="000F2770">
      <w:rPr>
        <w:rFonts w:ascii="Batang" w:eastAsia="Batang" w:hAnsi="Batang" w:cs="Batang" w:hint="eastAsia"/>
        <w:lang w:val="en-US"/>
      </w:rPr>
      <w:t>산업</w:t>
    </w:r>
    <w:proofErr w:type="spellEnd"/>
    <w:r w:rsidRPr="000F2770">
      <w:rPr>
        <w:lang w:val="en-US"/>
      </w:rPr>
      <w:t xml:space="preserve"> </w:t>
    </w:r>
    <w:proofErr w:type="spellStart"/>
    <w:r w:rsidRPr="000F2770">
      <w:rPr>
        <w:rFonts w:ascii="Batang" w:eastAsia="Batang" w:hAnsi="Batang" w:cs="Batang" w:hint="eastAsia"/>
        <w:lang w:val="en-US"/>
      </w:rPr>
      <w:t>표준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C7EB8"/>
    <w:multiLevelType w:val="multilevel"/>
    <w:tmpl w:val="975087F0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8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07C4"/>
    <w:multiLevelType w:val="hybridMultilevel"/>
    <w:tmpl w:val="1678589E"/>
    <w:lvl w:ilvl="0" w:tplc="0966F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0"/>
  </w:num>
  <w:num w:numId="5">
    <w:abstractNumId w:val="1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20"/>
  </w:num>
  <w:num w:numId="12">
    <w:abstractNumId w:val="14"/>
  </w:num>
  <w:num w:numId="13">
    <w:abstractNumId w:val="15"/>
  </w:num>
  <w:num w:numId="14">
    <w:abstractNumId w:val="7"/>
    <w:lvlOverride w:ilvl="0">
      <w:startOverride w:val="1"/>
    </w:lvlOverride>
    <w:lvlOverride w:ilvl="1">
      <w:startOverride w:val="2"/>
    </w:lvlOverride>
  </w:num>
  <w:num w:numId="15">
    <w:abstractNumId w:val="9"/>
  </w:num>
  <w:num w:numId="16">
    <w:abstractNumId w:val="3"/>
  </w:num>
  <w:num w:numId="17">
    <w:abstractNumId w:val="1"/>
  </w:num>
  <w:num w:numId="18">
    <w:abstractNumId w:val="14"/>
  </w:num>
  <w:num w:numId="19">
    <w:abstractNumId w:val="8"/>
  </w:num>
  <w:num w:numId="20">
    <w:abstractNumId w:val="16"/>
  </w:num>
  <w:num w:numId="21">
    <w:abstractNumId w:val="21"/>
  </w:num>
  <w:num w:numId="22">
    <w:abstractNumId w:val="14"/>
  </w:num>
  <w:num w:numId="23">
    <w:abstractNumId w:val="19"/>
  </w:num>
  <w:num w:numId="24">
    <w:abstractNumId w:val="4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2"/>
  </w:num>
  <w:num w:numId="39">
    <w:abstractNumId w:val="5"/>
  </w:num>
  <w:num w:numId="40">
    <w:abstractNumId w:val="22"/>
  </w:num>
  <w:num w:numId="41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5F4"/>
    <w:rsid w:val="0000364D"/>
    <w:rsid w:val="00004B40"/>
    <w:rsid w:val="00024B00"/>
    <w:rsid w:val="00050B78"/>
    <w:rsid w:val="00052262"/>
    <w:rsid w:val="0005390D"/>
    <w:rsid w:val="00054B44"/>
    <w:rsid w:val="00055455"/>
    <w:rsid w:val="00060093"/>
    <w:rsid w:val="000701D6"/>
    <w:rsid w:val="000712AF"/>
    <w:rsid w:val="000753DC"/>
    <w:rsid w:val="000861B1"/>
    <w:rsid w:val="00091E0F"/>
    <w:rsid w:val="00094732"/>
    <w:rsid w:val="000A548E"/>
    <w:rsid w:val="000B5928"/>
    <w:rsid w:val="000C033F"/>
    <w:rsid w:val="000C4262"/>
    <w:rsid w:val="000D12F8"/>
    <w:rsid w:val="000E6BEF"/>
    <w:rsid w:val="000F2770"/>
    <w:rsid w:val="000F7488"/>
    <w:rsid w:val="00124640"/>
    <w:rsid w:val="00147550"/>
    <w:rsid w:val="00150108"/>
    <w:rsid w:val="0015110E"/>
    <w:rsid w:val="00161E62"/>
    <w:rsid w:val="00171982"/>
    <w:rsid w:val="00172DB9"/>
    <w:rsid w:val="001906BC"/>
    <w:rsid w:val="00197170"/>
    <w:rsid w:val="001976BB"/>
    <w:rsid w:val="001A0B0F"/>
    <w:rsid w:val="001A33D0"/>
    <w:rsid w:val="001A5738"/>
    <w:rsid w:val="001B158D"/>
    <w:rsid w:val="001B3E9B"/>
    <w:rsid w:val="001B4B77"/>
    <w:rsid w:val="001B51CD"/>
    <w:rsid w:val="001B76B6"/>
    <w:rsid w:val="001D08D8"/>
    <w:rsid w:val="001D2901"/>
    <w:rsid w:val="001D6C27"/>
    <w:rsid w:val="001D6D04"/>
    <w:rsid w:val="001E4B61"/>
    <w:rsid w:val="001E6311"/>
    <w:rsid w:val="001E7F7E"/>
    <w:rsid w:val="00200AFC"/>
    <w:rsid w:val="002049F5"/>
    <w:rsid w:val="0022401E"/>
    <w:rsid w:val="0022663C"/>
    <w:rsid w:val="00227461"/>
    <w:rsid w:val="00227A37"/>
    <w:rsid w:val="00234122"/>
    <w:rsid w:val="00237D7A"/>
    <w:rsid w:val="0024071C"/>
    <w:rsid w:val="002605C0"/>
    <w:rsid w:val="00261436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B7B1D"/>
    <w:rsid w:val="002C453D"/>
    <w:rsid w:val="002C76CD"/>
    <w:rsid w:val="002E0796"/>
    <w:rsid w:val="002F10BF"/>
    <w:rsid w:val="003057FE"/>
    <w:rsid w:val="00314414"/>
    <w:rsid w:val="0031564E"/>
    <w:rsid w:val="00325C8C"/>
    <w:rsid w:val="00327F75"/>
    <w:rsid w:val="00330E77"/>
    <w:rsid w:val="00333718"/>
    <w:rsid w:val="0034798D"/>
    <w:rsid w:val="003579A6"/>
    <w:rsid w:val="003646B6"/>
    <w:rsid w:val="00370B71"/>
    <w:rsid w:val="00374B54"/>
    <w:rsid w:val="00377EE9"/>
    <w:rsid w:val="003816F0"/>
    <w:rsid w:val="00393544"/>
    <w:rsid w:val="00395E39"/>
    <w:rsid w:val="003B11ED"/>
    <w:rsid w:val="003C0AF5"/>
    <w:rsid w:val="003C1B08"/>
    <w:rsid w:val="003C6799"/>
    <w:rsid w:val="003D09EC"/>
    <w:rsid w:val="003E1641"/>
    <w:rsid w:val="003E247B"/>
    <w:rsid w:val="003E4198"/>
    <w:rsid w:val="003F38FD"/>
    <w:rsid w:val="00400F60"/>
    <w:rsid w:val="00404DBD"/>
    <w:rsid w:val="00406187"/>
    <w:rsid w:val="00411FB8"/>
    <w:rsid w:val="004126AF"/>
    <w:rsid w:val="00425B58"/>
    <w:rsid w:val="00431BA1"/>
    <w:rsid w:val="00441FD0"/>
    <w:rsid w:val="004421EF"/>
    <w:rsid w:val="0044390B"/>
    <w:rsid w:val="00443D77"/>
    <w:rsid w:val="00452E1E"/>
    <w:rsid w:val="00456837"/>
    <w:rsid w:val="00460363"/>
    <w:rsid w:val="00463A9B"/>
    <w:rsid w:val="00471582"/>
    <w:rsid w:val="00472710"/>
    <w:rsid w:val="00477E88"/>
    <w:rsid w:val="0048006F"/>
    <w:rsid w:val="00480445"/>
    <w:rsid w:val="00481387"/>
    <w:rsid w:val="00481E4D"/>
    <w:rsid w:val="00482308"/>
    <w:rsid w:val="00483590"/>
    <w:rsid w:val="00483B6D"/>
    <w:rsid w:val="00484B1D"/>
    <w:rsid w:val="00490CBC"/>
    <w:rsid w:val="00496834"/>
    <w:rsid w:val="004A0332"/>
    <w:rsid w:val="004A0366"/>
    <w:rsid w:val="004B6C10"/>
    <w:rsid w:val="004C241D"/>
    <w:rsid w:val="004C428F"/>
    <w:rsid w:val="004C6B5D"/>
    <w:rsid w:val="004C787D"/>
    <w:rsid w:val="004D024F"/>
    <w:rsid w:val="004D2D98"/>
    <w:rsid w:val="004D4FA8"/>
    <w:rsid w:val="004E4F09"/>
    <w:rsid w:val="004E6E8E"/>
    <w:rsid w:val="004F3309"/>
    <w:rsid w:val="004F5BD0"/>
    <w:rsid w:val="004F7738"/>
    <w:rsid w:val="00511536"/>
    <w:rsid w:val="00511D57"/>
    <w:rsid w:val="0051294E"/>
    <w:rsid w:val="00522D16"/>
    <w:rsid w:val="00526284"/>
    <w:rsid w:val="0054017F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21A4"/>
    <w:rsid w:val="00577AC5"/>
    <w:rsid w:val="005844BC"/>
    <w:rsid w:val="005978F9"/>
    <w:rsid w:val="005B3EC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076CE"/>
    <w:rsid w:val="00610D56"/>
    <w:rsid w:val="006259E3"/>
    <w:rsid w:val="00630137"/>
    <w:rsid w:val="006337A7"/>
    <w:rsid w:val="00644944"/>
    <w:rsid w:val="0064621B"/>
    <w:rsid w:val="00651374"/>
    <w:rsid w:val="0065204B"/>
    <w:rsid w:val="006560E8"/>
    <w:rsid w:val="00663F0B"/>
    <w:rsid w:val="00671B6D"/>
    <w:rsid w:val="00673172"/>
    <w:rsid w:val="00680A25"/>
    <w:rsid w:val="0068101F"/>
    <w:rsid w:val="00681B41"/>
    <w:rsid w:val="00682FC7"/>
    <w:rsid w:val="00683AE6"/>
    <w:rsid w:val="006925BD"/>
    <w:rsid w:val="006A108F"/>
    <w:rsid w:val="006B498C"/>
    <w:rsid w:val="006C1BAF"/>
    <w:rsid w:val="006D3D76"/>
    <w:rsid w:val="006D6C43"/>
    <w:rsid w:val="006F16B6"/>
    <w:rsid w:val="006F4D60"/>
    <w:rsid w:val="006F591D"/>
    <w:rsid w:val="0070124E"/>
    <w:rsid w:val="0070419C"/>
    <w:rsid w:val="00706757"/>
    <w:rsid w:val="007067F1"/>
    <w:rsid w:val="00706811"/>
    <w:rsid w:val="00706F75"/>
    <w:rsid w:val="00707647"/>
    <w:rsid w:val="007117C4"/>
    <w:rsid w:val="00712979"/>
    <w:rsid w:val="00715D95"/>
    <w:rsid w:val="007262ED"/>
    <w:rsid w:val="00726CF5"/>
    <w:rsid w:val="00727E12"/>
    <w:rsid w:val="007307AD"/>
    <w:rsid w:val="00734A6D"/>
    <w:rsid w:val="0074342E"/>
    <w:rsid w:val="007454DD"/>
    <w:rsid w:val="00762AED"/>
    <w:rsid w:val="0076442E"/>
    <w:rsid w:val="00766CEA"/>
    <w:rsid w:val="0076776B"/>
    <w:rsid w:val="00780C99"/>
    <w:rsid w:val="007812F0"/>
    <w:rsid w:val="007845AB"/>
    <w:rsid w:val="00790A8A"/>
    <w:rsid w:val="007B23EF"/>
    <w:rsid w:val="007B3B88"/>
    <w:rsid w:val="007C49C9"/>
    <w:rsid w:val="007D00E0"/>
    <w:rsid w:val="007D2FCD"/>
    <w:rsid w:val="007F073C"/>
    <w:rsid w:val="007F2F77"/>
    <w:rsid w:val="007F42E7"/>
    <w:rsid w:val="007F5EDC"/>
    <w:rsid w:val="007F7ABD"/>
    <w:rsid w:val="007F7F35"/>
    <w:rsid w:val="00800ABE"/>
    <w:rsid w:val="00817F86"/>
    <w:rsid w:val="00826377"/>
    <w:rsid w:val="008340D8"/>
    <w:rsid w:val="00854C92"/>
    <w:rsid w:val="008713ED"/>
    <w:rsid w:val="00871602"/>
    <w:rsid w:val="00872AA6"/>
    <w:rsid w:val="008752CA"/>
    <w:rsid w:val="008762AA"/>
    <w:rsid w:val="0087690B"/>
    <w:rsid w:val="008814B2"/>
    <w:rsid w:val="00885E28"/>
    <w:rsid w:val="00893560"/>
    <w:rsid w:val="00894EAB"/>
    <w:rsid w:val="00897961"/>
    <w:rsid w:val="008A395D"/>
    <w:rsid w:val="008B6DBC"/>
    <w:rsid w:val="008C204E"/>
    <w:rsid w:val="008D4B66"/>
    <w:rsid w:val="008F07BB"/>
    <w:rsid w:val="008F1F18"/>
    <w:rsid w:val="00903297"/>
    <w:rsid w:val="009143A5"/>
    <w:rsid w:val="00914C53"/>
    <w:rsid w:val="00923F27"/>
    <w:rsid w:val="00931B8C"/>
    <w:rsid w:val="009439E1"/>
    <w:rsid w:val="00943A78"/>
    <w:rsid w:val="00951E6E"/>
    <w:rsid w:val="00952169"/>
    <w:rsid w:val="00966E2F"/>
    <w:rsid w:val="00967235"/>
    <w:rsid w:val="0097303B"/>
    <w:rsid w:val="00975F0D"/>
    <w:rsid w:val="009839BB"/>
    <w:rsid w:val="00985FDA"/>
    <w:rsid w:val="009A035F"/>
    <w:rsid w:val="009B3704"/>
    <w:rsid w:val="009B573D"/>
    <w:rsid w:val="009B600D"/>
    <w:rsid w:val="009B70CD"/>
    <w:rsid w:val="009D710A"/>
    <w:rsid w:val="009E042F"/>
    <w:rsid w:val="009E33D9"/>
    <w:rsid w:val="009E62B0"/>
    <w:rsid w:val="009F39BD"/>
    <w:rsid w:val="00A026FA"/>
    <w:rsid w:val="00A043A6"/>
    <w:rsid w:val="00A10C28"/>
    <w:rsid w:val="00A12382"/>
    <w:rsid w:val="00A1707F"/>
    <w:rsid w:val="00A235CA"/>
    <w:rsid w:val="00A25788"/>
    <w:rsid w:val="00A45AE0"/>
    <w:rsid w:val="00A50D78"/>
    <w:rsid w:val="00A57D28"/>
    <w:rsid w:val="00A64AF0"/>
    <w:rsid w:val="00A662E7"/>
    <w:rsid w:val="00A74F33"/>
    <w:rsid w:val="00A752AD"/>
    <w:rsid w:val="00A76617"/>
    <w:rsid w:val="00A853DE"/>
    <w:rsid w:val="00A97ED7"/>
    <w:rsid w:val="00AA23D6"/>
    <w:rsid w:val="00AA55ED"/>
    <w:rsid w:val="00AB422F"/>
    <w:rsid w:val="00AB4C64"/>
    <w:rsid w:val="00AB61D2"/>
    <w:rsid w:val="00AB7972"/>
    <w:rsid w:val="00AB7CB6"/>
    <w:rsid w:val="00AC045D"/>
    <w:rsid w:val="00AC1062"/>
    <w:rsid w:val="00AC6845"/>
    <w:rsid w:val="00AE105A"/>
    <w:rsid w:val="00AE533A"/>
    <w:rsid w:val="00AF357D"/>
    <w:rsid w:val="00AF50D6"/>
    <w:rsid w:val="00AF68C4"/>
    <w:rsid w:val="00B025E9"/>
    <w:rsid w:val="00B02C9D"/>
    <w:rsid w:val="00B0679E"/>
    <w:rsid w:val="00B15D16"/>
    <w:rsid w:val="00B15F5F"/>
    <w:rsid w:val="00B204A2"/>
    <w:rsid w:val="00B24DE6"/>
    <w:rsid w:val="00B30F2A"/>
    <w:rsid w:val="00B32685"/>
    <w:rsid w:val="00B345EF"/>
    <w:rsid w:val="00B432E9"/>
    <w:rsid w:val="00B5071A"/>
    <w:rsid w:val="00B512E1"/>
    <w:rsid w:val="00B62895"/>
    <w:rsid w:val="00B651E7"/>
    <w:rsid w:val="00B76E77"/>
    <w:rsid w:val="00B77025"/>
    <w:rsid w:val="00B80F08"/>
    <w:rsid w:val="00B83404"/>
    <w:rsid w:val="00B9118A"/>
    <w:rsid w:val="00BA1F97"/>
    <w:rsid w:val="00BA6E9D"/>
    <w:rsid w:val="00BB379C"/>
    <w:rsid w:val="00BC2508"/>
    <w:rsid w:val="00BC394B"/>
    <w:rsid w:val="00BD0761"/>
    <w:rsid w:val="00BD6A44"/>
    <w:rsid w:val="00BF7921"/>
    <w:rsid w:val="00C01C96"/>
    <w:rsid w:val="00C3361A"/>
    <w:rsid w:val="00C33932"/>
    <w:rsid w:val="00C40878"/>
    <w:rsid w:val="00C41821"/>
    <w:rsid w:val="00C41A82"/>
    <w:rsid w:val="00C424F1"/>
    <w:rsid w:val="00C45CDD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845C9"/>
    <w:rsid w:val="00C8466E"/>
    <w:rsid w:val="00CA15F4"/>
    <w:rsid w:val="00CA6DF8"/>
    <w:rsid w:val="00CB2B6D"/>
    <w:rsid w:val="00CB3C4B"/>
    <w:rsid w:val="00CC2F0B"/>
    <w:rsid w:val="00CC2F75"/>
    <w:rsid w:val="00CE2020"/>
    <w:rsid w:val="00CE656F"/>
    <w:rsid w:val="00D066E9"/>
    <w:rsid w:val="00D06905"/>
    <w:rsid w:val="00D10706"/>
    <w:rsid w:val="00D138FD"/>
    <w:rsid w:val="00D16F11"/>
    <w:rsid w:val="00D301B5"/>
    <w:rsid w:val="00D33289"/>
    <w:rsid w:val="00D3614C"/>
    <w:rsid w:val="00D52696"/>
    <w:rsid w:val="00D541EE"/>
    <w:rsid w:val="00D5581E"/>
    <w:rsid w:val="00D70891"/>
    <w:rsid w:val="00D77347"/>
    <w:rsid w:val="00D85AAB"/>
    <w:rsid w:val="00D95D44"/>
    <w:rsid w:val="00DA1077"/>
    <w:rsid w:val="00DB2BD4"/>
    <w:rsid w:val="00DC44C3"/>
    <w:rsid w:val="00DC6913"/>
    <w:rsid w:val="00DC7FDD"/>
    <w:rsid w:val="00DD1BA4"/>
    <w:rsid w:val="00DE4393"/>
    <w:rsid w:val="00DE4D2D"/>
    <w:rsid w:val="00E02537"/>
    <w:rsid w:val="00E10672"/>
    <w:rsid w:val="00E13074"/>
    <w:rsid w:val="00E15420"/>
    <w:rsid w:val="00E16379"/>
    <w:rsid w:val="00E33FB5"/>
    <w:rsid w:val="00E45DE1"/>
    <w:rsid w:val="00E61987"/>
    <w:rsid w:val="00E66E01"/>
    <w:rsid w:val="00E74789"/>
    <w:rsid w:val="00E7547A"/>
    <w:rsid w:val="00E82013"/>
    <w:rsid w:val="00E920AC"/>
    <w:rsid w:val="00E93D2B"/>
    <w:rsid w:val="00EA1837"/>
    <w:rsid w:val="00EA2F83"/>
    <w:rsid w:val="00EA405C"/>
    <w:rsid w:val="00EA7587"/>
    <w:rsid w:val="00EA7BD6"/>
    <w:rsid w:val="00EB5FF5"/>
    <w:rsid w:val="00ED118E"/>
    <w:rsid w:val="00ED401C"/>
    <w:rsid w:val="00EE0A3B"/>
    <w:rsid w:val="00EE1297"/>
    <w:rsid w:val="00EF4D63"/>
    <w:rsid w:val="00EF7DC9"/>
    <w:rsid w:val="00F17530"/>
    <w:rsid w:val="00F31C7A"/>
    <w:rsid w:val="00F378E6"/>
    <w:rsid w:val="00F4415B"/>
    <w:rsid w:val="00F63A16"/>
    <w:rsid w:val="00F760ED"/>
    <w:rsid w:val="00F77E4F"/>
    <w:rsid w:val="00F81ACE"/>
    <w:rsid w:val="00F828CA"/>
    <w:rsid w:val="00F82CF0"/>
    <w:rsid w:val="00F85048"/>
    <w:rsid w:val="00FA09CA"/>
    <w:rsid w:val="00FB5FAB"/>
    <w:rsid w:val="00FC1FDA"/>
    <w:rsid w:val="00FC52A7"/>
    <w:rsid w:val="00FD39AA"/>
    <w:rsid w:val="00FD48C8"/>
    <w:rsid w:val="00FF2548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  <w:spacing w:after="0"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Normal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0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EA183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E025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penchainproject.org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ECA22-048F-40C5-83E1-23F5447E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C:\Users\rexja\Downloads\Simple_template (1).dotx</Template>
  <TotalTime>123</TotalTime>
  <Pages>13</Pages>
  <Words>1452</Words>
  <Characters>8282</Characters>
  <Application>Microsoft Office Word</Application>
  <DocSecurity>0</DocSecurity>
  <Lines>69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 River</Company>
  <LinksUpToDate>false</LinksUpToDate>
  <CharactersWithSpaces>9715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Jaeschke</dc:creator>
  <cp:lastModifiedBy>Helary Jean-Christophe</cp:lastModifiedBy>
  <cp:revision>69</cp:revision>
  <cp:lastPrinted>2019-11-17T03:07:00Z</cp:lastPrinted>
  <dcterms:created xsi:type="dcterms:W3CDTF">2020-12-17T13:12:00Z</dcterms:created>
  <dcterms:modified xsi:type="dcterms:W3CDTF">2020-12-18T00:38:00Z</dcterms:modified>
</cp:coreProperties>
</file>